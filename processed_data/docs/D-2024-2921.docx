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D251" w14:textId="6B606EB5" w:rsidR="00F17D69" w:rsidRDefault="00F17D69">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BF162AE" w14:textId="77777777" w:rsidTr="00306CBC">
        <w:trPr>
          <w:cantSplit/>
        </w:trPr>
        <w:tc>
          <w:tcPr>
            <w:tcW w:w="15593" w:type="dxa"/>
            <w:gridSpan w:val="2"/>
            <w:shd w:val="clear" w:color="auto" w:fill="5B9BD5" w:themeFill="accent5"/>
          </w:tcPr>
          <w:p w14:paraId="25B43CB4"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0E897F9D" w14:textId="77777777" w:rsidR="00202C9D" w:rsidRPr="00265950" w:rsidRDefault="00202C9D" w:rsidP="00306CBC">
            <w:pPr>
              <w:pStyle w:val="ListParagraph"/>
              <w:ind w:left="1080"/>
              <w:rPr>
                <w:b/>
                <w:lang w:val="nl-BE"/>
              </w:rPr>
            </w:pPr>
          </w:p>
        </w:tc>
      </w:tr>
      <w:tr w:rsidR="00202C9D" w:rsidRPr="00BA4816" w14:paraId="7D7D0525" w14:textId="77777777" w:rsidTr="00306CBC">
        <w:trPr>
          <w:cantSplit/>
          <w:trHeight w:val="269"/>
        </w:trPr>
        <w:tc>
          <w:tcPr>
            <w:tcW w:w="4962" w:type="dxa"/>
          </w:tcPr>
          <w:p w14:paraId="0663935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5183A30" w14:textId="70C761F3" w:rsidR="00202C9D" w:rsidRPr="003605DF" w:rsidRDefault="00150B06" w:rsidP="00306CBC">
            <w:pPr>
              <w:rPr>
                <w:b/>
                <w:bCs/>
                <w:lang w:val="nl-BE"/>
              </w:rPr>
            </w:pPr>
            <w:r>
              <w:rPr>
                <w:b/>
                <w:bCs/>
                <w:lang w:val="nl-BE"/>
              </w:rPr>
              <w:t>Mitsugu Shimobayashi</w:t>
            </w:r>
            <w:r w:rsidR="004A1212">
              <w:rPr>
                <w:b/>
                <w:bCs/>
                <w:lang w:val="nl-BE"/>
              </w:rPr>
              <w:t xml:space="preserve">,  ORCID: </w:t>
            </w:r>
            <w:r w:rsidR="00D9350A" w:rsidRPr="00D9350A">
              <w:rPr>
                <w:b/>
                <w:bCs/>
                <w:lang w:val="nl-BE"/>
              </w:rPr>
              <w:t>0000-000</w:t>
            </w:r>
            <w:r>
              <w:rPr>
                <w:b/>
                <w:bCs/>
                <w:lang w:val="nl-BE"/>
              </w:rPr>
              <w:t>2-6936-0990</w:t>
            </w:r>
          </w:p>
        </w:tc>
      </w:tr>
      <w:tr w:rsidR="00202C9D" w14:paraId="580664B2" w14:textId="77777777" w:rsidTr="00306CBC">
        <w:trPr>
          <w:cantSplit/>
          <w:trHeight w:val="633"/>
        </w:trPr>
        <w:tc>
          <w:tcPr>
            <w:tcW w:w="4962" w:type="dxa"/>
          </w:tcPr>
          <w:p w14:paraId="403B681C" w14:textId="77777777" w:rsidR="00202C9D" w:rsidRPr="00AE05FD" w:rsidRDefault="00202C9D" w:rsidP="00306CBC">
            <w:pPr>
              <w:rPr>
                <w:highlight w:val="yellow"/>
              </w:rPr>
            </w:pPr>
            <w:r w:rsidRPr="00DA2BD7">
              <w:t>Contributor name(s) (+ ORCID) &amp; roles</w:t>
            </w:r>
          </w:p>
        </w:tc>
        <w:tc>
          <w:tcPr>
            <w:tcW w:w="10631" w:type="dxa"/>
          </w:tcPr>
          <w:p w14:paraId="4215C3D4" w14:textId="54E28D1C" w:rsidR="00334800" w:rsidRPr="006C0CA3" w:rsidRDefault="00150B06" w:rsidP="00306CBC">
            <w:pPr>
              <w:rPr>
                <w:b/>
                <w:bCs/>
              </w:rPr>
            </w:pPr>
            <w:r>
              <w:rPr>
                <w:b/>
                <w:bCs/>
              </w:rPr>
              <w:t xml:space="preserve">Ville </w:t>
            </w:r>
            <w:proofErr w:type="spellStart"/>
            <w:r>
              <w:rPr>
                <w:b/>
                <w:bCs/>
              </w:rPr>
              <w:t>Hietakangas</w:t>
            </w:r>
            <w:proofErr w:type="spellEnd"/>
            <w:r>
              <w:rPr>
                <w:b/>
                <w:bCs/>
              </w:rPr>
              <w:t xml:space="preserve"> (0000-0002-9900-7549), co-supervisor</w:t>
            </w:r>
          </w:p>
        </w:tc>
      </w:tr>
      <w:tr w:rsidR="00202C9D" w14:paraId="0E9DE273" w14:textId="77777777" w:rsidTr="00306CBC">
        <w:trPr>
          <w:cantSplit/>
          <w:trHeight w:val="269"/>
        </w:trPr>
        <w:tc>
          <w:tcPr>
            <w:tcW w:w="4962" w:type="dxa"/>
          </w:tcPr>
          <w:p w14:paraId="0851E1D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8520BDC" w14:textId="163A1E89" w:rsidR="00202C9D" w:rsidRPr="004A1212" w:rsidRDefault="00150B06" w:rsidP="00306CBC">
            <w:pPr>
              <w:rPr>
                <w:lang w:val="en-US"/>
              </w:rPr>
            </w:pPr>
            <w:r>
              <w:rPr>
                <w:lang w:val="en-US"/>
              </w:rPr>
              <w:t>G023824N</w:t>
            </w:r>
            <w:r w:rsidR="00D623FF">
              <w:rPr>
                <w:lang w:val="en-US"/>
              </w:rPr>
              <w:t xml:space="preserve"> </w:t>
            </w:r>
            <w:r>
              <w:rPr>
                <w:lang w:val="en-US"/>
              </w:rPr>
              <w:t>–</w:t>
            </w:r>
            <w:r w:rsidR="00D623FF">
              <w:rPr>
                <w:lang w:val="en-US"/>
              </w:rPr>
              <w:t xml:space="preserve"> </w:t>
            </w:r>
            <w:r>
              <w:rPr>
                <w:lang w:val="en-US"/>
              </w:rPr>
              <w:t>Unraveling the role of an evolutionarily conserved signaling pathway controlling lipogenesis in physiology and diseases</w:t>
            </w:r>
          </w:p>
        </w:tc>
      </w:tr>
      <w:tr w:rsidR="00202C9D" w14:paraId="296D9743" w14:textId="77777777" w:rsidTr="00306CBC">
        <w:trPr>
          <w:cantSplit/>
          <w:trHeight w:val="269"/>
        </w:trPr>
        <w:tc>
          <w:tcPr>
            <w:tcW w:w="4962" w:type="dxa"/>
          </w:tcPr>
          <w:p w14:paraId="5A04FBFD"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C440B2E" w14:textId="6EB98427" w:rsidR="00202C9D" w:rsidRDefault="00E65566" w:rsidP="00306CBC">
            <w:pPr>
              <w:rPr>
                <w:lang w:val="nl-BE"/>
              </w:rPr>
            </w:pPr>
            <w:r w:rsidRPr="00E65566">
              <w:rPr>
                <w:lang w:val="nl-BE"/>
              </w:rPr>
              <w:t>D-2024-2567</w:t>
            </w:r>
          </w:p>
        </w:tc>
      </w:tr>
      <w:tr w:rsidR="00202C9D" w:rsidRPr="00150B06" w14:paraId="6FE136CD" w14:textId="77777777" w:rsidTr="00306CBC">
        <w:trPr>
          <w:cantSplit/>
          <w:trHeight w:val="269"/>
        </w:trPr>
        <w:tc>
          <w:tcPr>
            <w:tcW w:w="4962" w:type="dxa"/>
          </w:tcPr>
          <w:p w14:paraId="6C50BDFA" w14:textId="77777777" w:rsidR="00202C9D" w:rsidRPr="00B84C69" w:rsidRDefault="00202C9D" w:rsidP="00306CBC">
            <w:r w:rsidRPr="00C512C7">
              <w:t>Affiliation(s)</w:t>
            </w:r>
          </w:p>
        </w:tc>
        <w:tc>
          <w:tcPr>
            <w:tcW w:w="10631" w:type="dxa"/>
          </w:tcPr>
          <w:p w14:paraId="70951B73" w14:textId="100A8622" w:rsidR="00202C9D" w:rsidRPr="00AE05FD" w:rsidRDefault="00202C9D" w:rsidP="00306CBC">
            <w:pPr>
              <w:rPr>
                <w:lang w:val="fr-BE"/>
              </w:rPr>
            </w:pPr>
            <w:r w:rsidRPr="00AE05FD">
              <w:rPr>
                <w:lang w:val="fr-BE"/>
              </w:rPr>
              <w:t xml:space="preserve">KU Leuven </w:t>
            </w:r>
          </w:p>
          <w:p w14:paraId="03019C98" w14:textId="5CABF391" w:rsidR="00202C9D" w:rsidRPr="004A1212" w:rsidRDefault="00202C9D" w:rsidP="00C87DF9">
            <w:pPr>
              <w:rPr>
                <w:lang w:val="fr-BE"/>
              </w:rPr>
            </w:pPr>
            <w:r w:rsidRPr="004A1212">
              <w:rPr>
                <w:rFonts w:cstheme="minorHAnsi"/>
                <w:lang w:val="fr-BE"/>
              </w:rPr>
              <w:t xml:space="preserve">ROR identifier </w:t>
            </w:r>
            <w:r w:rsidR="00C87DF9" w:rsidRPr="004A1212">
              <w:rPr>
                <w:rFonts w:cstheme="minorHAnsi"/>
                <w:lang w:val="fr-BE"/>
              </w:rPr>
              <w:t>KU Leuven</w:t>
            </w:r>
            <w:r w:rsidRPr="004A1212">
              <w:rPr>
                <w:rFonts w:cstheme="minorHAnsi"/>
                <w:lang w:val="fr-BE"/>
              </w:rPr>
              <w:t>:</w:t>
            </w:r>
            <w:r w:rsidRPr="004A1212">
              <w:rPr>
                <w:lang w:val="fr-BE"/>
              </w:rPr>
              <w:t xml:space="preserve"> </w:t>
            </w:r>
            <w:r w:rsidR="002F28C0" w:rsidRPr="002F28C0">
              <w:rPr>
                <w:lang w:val="fr-BE"/>
              </w:rPr>
              <w:t>3M2</w:t>
            </w:r>
            <w:r w:rsidR="00150B06">
              <w:rPr>
                <w:lang w:val="fr-BE"/>
              </w:rPr>
              <w:t>40032</w:t>
            </w:r>
          </w:p>
        </w:tc>
      </w:tr>
      <w:tr w:rsidR="00202C9D" w:rsidRPr="003716A8" w14:paraId="4C0CF6FD" w14:textId="77777777" w:rsidTr="00306CBC">
        <w:trPr>
          <w:cantSplit/>
          <w:trHeight w:val="269"/>
        </w:trPr>
        <w:tc>
          <w:tcPr>
            <w:tcW w:w="4962" w:type="dxa"/>
          </w:tcPr>
          <w:p w14:paraId="2E005089" w14:textId="77777777" w:rsidR="00202C9D" w:rsidRPr="00C512C7" w:rsidRDefault="00202C9D" w:rsidP="00306CBC">
            <w:r w:rsidRPr="003716A8">
              <w:t>Please provide a short project description</w:t>
            </w:r>
          </w:p>
        </w:tc>
        <w:tc>
          <w:tcPr>
            <w:tcW w:w="10631" w:type="dxa"/>
          </w:tcPr>
          <w:p w14:paraId="0E663C89" w14:textId="77777777" w:rsidR="00150B06" w:rsidRPr="00150B06" w:rsidRDefault="00150B06" w:rsidP="00150B06">
            <w:pPr>
              <w:pStyle w:val="Heading2"/>
              <w:adjustRightInd w:val="0"/>
              <w:spacing w:before="0"/>
              <w:rPr>
                <w:rFonts w:asciiTheme="minorHAnsi" w:hAnsiTheme="minorHAnsi" w:cstheme="minorHAnsi"/>
                <w:b/>
                <w:bCs/>
                <w:color w:val="000000" w:themeColor="text1"/>
                <w:sz w:val="24"/>
                <w:szCs w:val="24"/>
              </w:rPr>
            </w:pPr>
            <w:r w:rsidRPr="00150B06">
              <w:rPr>
                <w:rFonts w:asciiTheme="minorHAnsi" w:hAnsiTheme="minorHAnsi" w:cstheme="minorHAnsi"/>
                <w:bCs/>
                <w:color w:val="000000" w:themeColor="text1"/>
                <w:sz w:val="24"/>
                <w:szCs w:val="24"/>
              </w:rPr>
              <w:t xml:space="preserve">Adjusting cellular metabolism in response to nutrients is important to maintain energy homeostasis.  Sugar is one of the most fundamental energy sources for organisms, yet chronically high circulating sugar level causes type 2 diabetes and fatty liver disease.  Adipose tissue and the liver are the two main organs controlling energy homeostasis.  Adipose tissue and the liver </w:t>
            </w:r>
            <w:proofErr w:type="gramStart"/>
            <w:r w:rsidRPr="00150B06">
              <w:rPr>
                <w:rFonts w:asciiTheme="minorHAnsi" w:hAnsiTheme="minorHAnsi" w:cstheme="minorHAnsi"/>
                <w:bCs/>
                <w:color w:val="000000" w:themeColor="text1"/>
                <w:sz w:val="24"/>
                <w:szCs w:val="24"/>
              </w:rPr>
              <w:t>converts</w:t>
            </w:r>
            <w:proofErr w:type="gramEnd"/>
            <w:r w:rsidRPr="00150B06">
              <w:rPr>
                <w:rFonts w:asciiTheme="minorHAnsi" w:hAnsiTheme="minorHAnsi" w:cstheme="minorHAnsi"/>
                <w:bCs/>
                <w:color w:val="000000" w:themeColor="text1"/>
                <w:sz w:val="24"/>
                <w:szCs w:val="24"/>
              </w:rPr>
              <w:t xml:space="preserve"> sugar into lipids, a process termed lipogenesis.  Previous studies demonstrated that deregulation of lipogenesis in adipose tissue or the liver causes high circulating blood glucose levels, type 2 diabetes, and fatty liver diseases, highlighting the physiological importance of lipogenesis.  However, our understanding of lipogenesis at the molecular level is limited.  To tackle this basic and clinically important question, we aim to elucidate a novel </w:t>
            </w:r>
            <w:proofErr w:type="spellStart"/>
            <w:r w:rsidRPr="00150B06">
              <w:rPr>
                <w:rFonts w:asciiTheme="minorHAnsi" w:hAnsiTheme="minorHAnsi" w:cstheme="minorHAnsi"/>
                <w:bCs/>
                <w:color w:val="000000" w:themeColor="text1"/>
                <w:sz w:val="24"/>
                <w:szCs w:val="24"/>
              </w:rPr>
              <w:t>signaling</w:t>
            </w:r>
            <w:proofErr w:type="spellEnd"/>
            <w:r w:rsidRPr="00150B06">
              <w:rPr>
                <w:rFonts w:asciiTheme="minorHAnsi" w:hAnsiTheme="minorHAnsi" w:cstheme="minorHAnsi"/>
                <w:bCs/>
                <w:color w:val="000000" w:themeColor="text1"/>
                <w:sz w:val="24"/>
                <w:szCs w:val="24"/>
              </w:rPr>
              <w:t xml:space="preserve"> pathway that controls the master regulators of lipogenesis, the transcription factor ChREBP (Carbohydrate Responsive Element Binding Protein) and its binding partner (Max-like protein X), in cultured cells, fruit fly, mouse, and human fat tissues.  Our findings will increase our understanding of energy homeostasis and hopefully lead to novel therapeutic strategies for the treatment of metabolic diseases.</w:t>
            </w:r>
          </w:p>
          <w:p w14:paraId="0A99DF02" w14:textId="348C88BB" w:rsidR="00C24E2F" w:rsidRPr="003716A8" w:rsidRDefault="00C24E2F" w:rsidP="006A4F30">
            <w:pPr>
              <w:jc w:val="both"/>
              <w:rPr>
                <w:rFonts w:ascii="Segoe UI Symbol" w:hAnsi="Segoe UI Symbol" w:cs="Segoe UI Symbol"/>
              </w:rPr>
            </w:pPr>
          </w:p>
        </w:tc>
      </w:tr>
    </w:tbl>
    <w:p w14:paraId="67803F25" w14:textId="6CDC3D7D" w:rsidR="009D7B03" w:rsidRDefault="009D7B03"/>
    <w:p w14:paraId="5E61E6B3" w14:textId="2958BA48"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3A89393" w14:textId="77777777" w:rsidTr="00BA789F">
        <w:trPr>
          <w:cantSplit/>
          <w:trHeight w:val="269"/>
        </w:trPr>
        <w:tc>
          <w:tcPr>
            <w:tcW w:w="15593" w:type="dxa"/>
            <w:gridSpan w:val="2"/>
            <w:shd w:val="clear" w:color="auto" w:fill="5B9BD5" w:themeFill="accent5"/>
          </w:tcPr>
          <w:p w14:paraId="3E036235" w14:textId="77777777" w:rsidR="00BA789F" w:rsidRDefault="00BA789F" w:rsidP="00BA789F">
            <w:pPr>
              <w:pStyle w:val="ListParagraph"/>
              <w:numPr>
                <w:ilvl w:val="0"/>
                <w:numId w:val="22"/>
              </w:numPr>
              <w:jc w:val="center"/>
              <w:rPr>
                <w:b/>
                <w:bCs/>
                <w:lang w:val="nl-BE"/>
              </w:rPr>
            </w:pPr>
            <w:r>
              <w:rPr>
                <w:b/>
                <w:bCs/>
                <w:lang w:val="nl-BE"/>
              </w:rPr>
              <w:t>Research Data Summary</w:t>
            </w:r>
          </w:p>
          <w:p w14:paraId="22DB5715" w14:textId="77777777" w:rsidR="00BA789F" w:rsidRPr="00184881" w:rsidRDefault="00BA789F" w:rsidP="00184881"/>
        </w:tc>
      </w:tr>
      <w:tr w:rsidR="00184881" w:rsidRPr="00F42A6F" w14:paraId="3E71BE2B" w14:textId="77777777" w:rsidTr="00DF0787">
        <w:trPr>
          <w:cantSplit/>
          <w:trHeight w:val="269"/>
        </w:trPr>
        <w:tc>
          <w:tcPr>
            <w:tcW w:w="15593" w:type="dxa"/>
            <w:gridSpan w:val="2"/>
          </w:tcPr>
          <w:p w14:paraId="05324B2B" w14:textId="77777777" w:rsidR="00202C9D" w:rsidRDefault="00184881" w:rsidP="00184881">
            <w:r w:rsidRPr="00184881">
              <w:lastRenderedPageBreak/>
              <w:t xml:space="preserve">List </w:t>
            </w:r>
            <w:r w:rsidRPr="009F54D4">
              <w:t xml:space="preserve">and describe all datasets or research materials that you plan to generate/collect or reuse during your research project. For each dataset or data type (observational, experimental etc.), </w:t>
            </w:r>
            <w:r w:rsidRPr="00184881">
              <w:t>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7142637" w14:textId="77777777" w:rsidTr="0021015A">
              <w:tc>
                <w:tcPr>
                  <w:tcW w:w="7116" w:type="dxa"/>
                  <w:gridSpan w:val="4"/>
                  <w:tcBorders>
                    <w:top w:val="nil"/>
                    <w:left w:val="nil"/>
                  </w:tcBorders>
                </w:tcPr>
                <w:p w14:paraId="757A5F26" w14:textId="77777777" w:rsidR="007B6EED" w:rsidRPr="00184DDE" w:rsidRDefault="007B6EED" w:rsidP="00184881">
                  <w:pPr>
                    <w:rPr>
                      <w:sz w:val="20"/>
                    </w:rPr>
                  </w:pPr>
                </w:p>
              </w:tc>
              <w:tc>
                <w:tcPr>
                  <w:tcW w:w="1984" w:type="dxa"/>
                </w:tcPr>
                <w:p w14:paraId="72A12D4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C534CB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2B30AC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9B16F9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A2B3A83" w14:textId="77777777" w:rsidTr="0021015A">
              <w:tc>
                <w:tcPr>
                  <w:tcW w:w="1588" w:type="dxa"/>
                </w:tcPr>
                <w:p w14:paraId="4B0AE4C5" w14:textId="77777777" w:rsidR="00202C9D" w:rsidRDefault="00202C9D" w:rsidP="00202C9D">
                  <w:r>
                    <w:t xml:space="preserve">Dataset </w:t>
                  </w:r>
                  <w:r w:rsidR="009E2081">
                    <w:t>N</w:t>
                  </w:r>
                  <w:r>
                    <w:t>ame</w:t>
                  </w:r>
                </w:p>
              </w:tc>
              <w:tc>
                <w:tcPr>
                  <w:tcW w:w="1842" w:type="dxa"/>
                </w:tcPr>
                <w:p w14:paraId="7BF73CC5" w14:textId="77777777" w:rsidR="00202C9D" w:rsidRDefault="00202C9D" w:rsidP="00202C9D">
                  <w:r>
                    <w:t>Description</w:t>
                  </w:r>
                </w:p>
              </w:tc>
              <w:tc>
                <w:tcPr>
                  <w:tcW w:w="2332" w:type="dxa"/>
                </w:tcPr>
                <w:p w14:paraId="56E33E49"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66D965F0" w14:textId="77777777" w:rsidR="00202C9D" w:rsidRDefault="009E2081" w:rsidP="00202C9D">
                  <w:r>
                    <w:t>Digital or Physical</w:t>
                  </w:r>
                  <w:r w:rsidR="00202C9D">
                    <w:t xml:space="preserve"> </w:t>
                  </w:r>
                </w:p>
              </w:tc>
              <w:tc>
                <w:tcPr>
                  <w:tcW w:w="1984" w:type="dxa"/>
                </w:tcPr>
                <w:p w14:paraId="3D2885D9" w14:textId="77777777" w:rsidR="00202C9D" w:rsidRDefault="00202C9D" w:rsidP="00202C9D">
                  <w:r>
                    <w:t>Digital Data Type</w:t>
                  </w:r>
                </w:p>
                <w:p w14:paraId="56A3B19E" w14:textId="77777777" w:rsidR="00202C9D" w:rsidRDefault="00202C9D" w:rsidP="00807DDC"/>
              </w:tc>
              <w:tc>
                <w:tcPr>
                  <w:tcW w:w="1985" w:type="dxa"/>
                </w:tcPr>
                <w:p w14:paraId="60E1E7CB" w14:textId="77777777" w:rsidR="00202C9D" w:rsidRDefault="00202C9D" w:rsidP="00202C9D">
                  <w:r>
                    <w:t xml:space="preserve">Digital Data Format </w:t>
                  </w:r>
                </w:p>
                <w:p w14:paraId="55863814" w14:textId="77777777" w:rsidR="00202C9D" w:rsidRDefault="00202C9D" w:rsidP="00184DDE"/>
              </w:tc>
              <w:tc>
                <w:tcPr>
                  <w:tcW w:w="2126" w:type="dxa"/>
                </w:tcPr>
                <w:p w14:paraId="19222F3C" w14:textId="77777777" w:rsidR="00202C9D" w:rsidRDefault="00202C9D" w:rsidP="00202C9D">
                  <w:r>
                    <w:t>Digital Data Volume (MB, GB, TB)</w:t>
                  </w:r>
                </w:p>
              </w:tc>
              <w:tc>
                <w:tcPr>
                  <w:tcW w:w="2156" w:type="dxa"/>
                </w:tcPr>
                <w:p w14:paraId="4F7ACDB7" w14:textId="77777777" w:rsidR="00202C9D" w:rsidRDefault="00202C9D" w:rsidP="00202C9D">
                  <w:r>
                    <w:t>Physical Volume</w:t>
                  </w:r>
                </w:p>
                <w:p w14:paraId="3532B2CF" w14:textId="77777777" w:rsidR="00202C9D" w:rsidRDefault="00202C9D" w:rsidP="00202C9D"/>
                <w:p w14:paraId="7502740E" w14:textId="77777777" w:rsidR="00202C9D" w:rsidRDefault="00202C9D" w:rsidP="00184DDE"/>
              </w:tc>
            </w:tr>
            <w:tr w:rsidR="00C74456" w14:paraId="171B8657" w14:textId="77777777" w:rsidTr="0021015A">
              <w:tc>
                <w:tcPr>
                  <w:tcW w:w="1588" w:type="dxa"/>
                </w:tcPr>
                <w:p w14:paraId="043A519C" w14:textId="4E1EAA82" w:rsidR="00C74456" w:rsidRPr="007B1F0D" w:rsidRDefault="00BB08A9" w:rsidP="00202C9D">
                  <w:r>
                    <w:t xml:space="preserve">Transgenic </w:t>
                  </w:r>
                  <w:r w:rsidR="002725EE">
                    <w:t>cell lines</w:t>
                  </w:r>
                </w:p>
              </w:tc>
              <w:tc>
                <w:tcPr>
                  <w:tcW w:w="1842" w:type="dxa"/>
                </w:tcPr>
                <w:p w14:paraId="4C598C8E" w14:textId="06243025" w:rsidR="00C74456" w:rsidRDefault="00F24DB4" w:rsidP="00202C9D">
                  <w:r>
                    <w:t xml:space="preserve">Transgenic </w:t>
                  </w:r>
                  <w:r w:rsidR="002725EE">
                    <w:t>cel</w:t>
                  </w:r>
                  <w:r w:rsidR="00F41026">
                    <w:t>l l</w:t>
                  </w:r>
                  <w:r w:rsidR="002725EE">
                    <w:t>ines</w:t>
                  </w:r>
                  <w:r>
                    <w:t xml:space="preserve"> generated by </w:t>
                  </w:r>
                  <w:r w:rsidR="002725EE">
                    <w:t xml:space="preserve">protein </w:t>
                  </w:r>
                  <w:r w:rsidR="006D31DB">
                    <w:t>overexpression or gene deletion</w:t>
                  </w:r>
                </w:p>
              </w:tc>
              <w:tc>
                <w:tcPr>
                  <w:tcW w:w="2332" w:type="dxa"/>
                </w:tcPr>
                <w:p w14:paraId="3E5E5398" w14:textId="1E235E83" w:rsidR="008F133A" w:rsidRPr="00250516" w:rsidRDefault="00F24DB4" w:rsidP="008F133A">
                  <w:pPr>
                    <w:rPr>
                      <w:lang w:val="en-US"/>
                    </w:rPr>
                  </w:pPr>
                  <w:r>
                    <w:rPr>
                      <w:lang w:val="en-US"/>
                    </w:rPr>
                    <w:t>New</w:t>
                  </w:r>
                </w:p>
                <w:p w14:paraId="227204CA" w14:textId="77777777" w:rsidR="00C74456" w:rsidRDefault="00C74456" w:rsidP="00202C9D">
                  <w:pPr>
                    <w:rPr>
                      <w:lang w:val="en-US"/>
                    </w:rPr>
                  </w:pPr>
                </w:p>
              </w:tc>
              <w:tc>
                <w:tcPr>
                  <w:tcW w:w="1354" w:type="dxa"/>
                </w:tcPr>
                <w:p w14:paraId="0B2E7B8C" w14:textId="7ADAF0BC" w:rsidR="00C74456" w:rsidRDefault="00C74456" w:rsidP="00202C9D">
                  <w:pPr>
                    <w:rPr>
                      <w:lang w:val="en-US"/>
                    </w:rPr>
                  </w:pPr>
                  <w:r>
                    <w:rPr>
                      <w:lang w:val="en-US"/>
                    </w:rPr>
                    <w:t>Physical</w:t>
                  </w:r>
                </w:p>
              </w:tc>
              <w:tc>
                <w:tcPr>
                  <w:tcW w:w="1984" w:type="dxa"/>
                  <w:shd w:val="clear" w:color="auto" w:fill="auto"/>
                </w:tcPr>
                <w:p w14:paraId="11466C40" w14:textId="68D20386" w:rsidR="00C74456" w:rsidRPr="005B5137" w:rsidRDefault="00C74456" w:rsidP="00202C9D">
                  <w:pPr>
                    <w:rPr>
                      <w:lang w:val="en-US"/>
                    </w:rPr>
                  </w:pPr>
                  <w:r>
                    <w:rPr>
                      <w:lang w:val="en-US"/>
                    </w:rPr>
                    <w:t>N/A</w:t>
                  </w:r>
                </w:p>
              </w:tc>
              <w:tc>
                <w:tcPr>
                  <w:tcW w:w="1985" w:type="dxa"/>
                </w:tcPr>
                <w:p w14:paraId="55B3842D" w14:textId="4EED2828" w:rsidR="00C74456" w:rsidRDefault="00C74456" w:rsidP="00202C9D">
                  <w:pPr>
                    <w:rPr>
                      <w:lang w:val="en-US"/>
                    </w:rPr>
                  </w:pPr>
                  <w:r>
                    <w:rPr>
                      <w:lang w:val="en-US"/>
                    </w:rPr>
                    <w:t>N/A</w:t>
                  </w:r>
                </w:p>
              </w:tc>
              <w:tc>
                <w:tcPr>
                  <w:tcW w:w="2126" w:type="dxa"/>
                </w:tcPr>
                <w:p w14:paraId="62E2A3A3" w14:textId="7AB208CC" w:rsidR="00C74456" w:rsidRDefault="00C74456" w:rsidP="00202C9D">
                  <w:pPr>
                    <w:rPr>
                      <w:lang w:val="en-US"/>
                    </w:rPr>
                  </w:pPr>
                  <w:r>
                    <w:rPr>
                      <w:lang w:val="en-US"/>
                    </w:rPr>
                    <w:t>N/A</w:t>
                  </w:r>
                </w:p>
              </w:tc>
              <w:tc>
                <w:tcPr>
                  <w:tcW w:w="2156" w:type="dxa"/>
                </w:tcPr>
                <w:p w14:paraId="2BAC96A2" w14:textId="22A08300" w:rsidR="00C74456" w:rsidRDefault="001B4227" w:rsidP="00202C9D">
                  <w:r>
                    <w:rPr>
                      <w:color w:val="000000" w:themeColor="text1"/>
                    </w:rPr>
                    <w:t xml:space="preserve">screwcap tubes (2 ml) </w:t>
                  </w:r>
                  <w:r>
                    <w:t>stored in the -150 C freezer</w:t>
                  </w:r>
                </w:p>
              </w:tc>
            </w:tr>
            <w:tr w:rsidR="00977750" w14:paraId="25B6A701" w14:textId="77777777" w:rsidTr="0021015A">
              <w:tc>
                <w:tcPr>
                  <w:tcW w:w="1588" w:type="dxa"/>
                </w:tcPr>
                <w:p w14:paraId="5F730107" w14:textId="29A26E73" w:rsidR="00977750" w:rsidRPr="007B1F0D" w:rsidRDefault="00977750" w:rsidP="00977750">
                  <w:r w:rsidRPr="007B1F0D">
                    <w:t>Vector</w:t>
                  </w:r>
                  <w:r w:rsidR="008533D8">
                    <w:t>s</w:t>
                  </w:r>
                </w:p>
              </w:tc>
              <w:tc>
                <w:tcPr>
                  <w:tcW w:w="1842" w:type="dxa"/>
                </w:tcPr>
                <w:p w14:paraId="59FB4BB3" w14:textId="1278A1DD" w:rsidR="00977750" w:rsidRDefault="008F133A" w:rsidP="00977750">
                  <w:r w:rsidRPr="00977750">
                    <w:t>Plasmid</w:t>
                  </w:r>
                  <w:r w:rsidR="00977750" w:rsidRPr="00977750">
                    <w:t xml:space="preserve"> vectors</w:t>
                  </w:r>
                  <w:r w:rsidR="00F41026">
                    <w:t xml:space="preserve"> (DNA)</w:t>
                  </w:r>
                </w:p>
              </w:tc>
              <w:tc>
                <w:tcPr>
                  <w:tcW w:w="2332" w:type="dxa"/>
                </w:tcPr>
                <w:p w14:paraId="6CF40885" w14:textId="23143ED0" w:rsidR="008F133A" w:rsidRPr="00250516" w:rsidRDefault="00A35F39" w:rsidP="008F133A">
                  <w:pPr>
                    <w:rPr>
                      <w:lang w:val="en-US"/>
                    </w:rPr>
                  </w:pPr>
                  <w:r>
                    <w:rPr>
                      <w:lang w:val="en-US"/>
                    </w:rPr>
                    <w:t>New</w:t>
                  </w:r>
                </w:p>
                <w:p w14:paraId="1893E9EC" w14:textId="77777777" w:rsidR="00977750" w:rsidRDefault="00977750" w:rsidP="00977750">
                  <w:pPr>
                    <w:rPr>
                      <w:lang w:val="en-US"/>
                    </w:rPr>
                  </w:pPr>
                </w:p>
              </w:tc>
              <w:tc>
                <w:tcPr>
                  <w:tcW w:w="1354" w:type="dxa"/>
                </w:tcPr>
                <w:p w14:paraId="7D81B8AE" w14:textId="56F5A163" w:rsidR="00977750" w:rsidRDefault="007B1F0D" w:rsidP="00977750">
                  <w:pPr>
                    <w:rPr>
                      <w:lang w:val="en-US"/>
                    </w:rPr>
                  </w:pPr>
                  <w:r>
                    <w:rPr>
                      <w:lang w:val="en-US"/>
                    </w:rPr>
                    <w:t>Physical</w:t>
                  </w:r>
                </w:p>
              </w:tc>
              <w:tc>
                <w:tcPr>
                  <w:tcW w:w="1984" w:type="dxa"/>
                  <w:shd w:val="clear" w:color="auto" w:fill="auto"/>
                </w:tcPr>
                <w:p w14:paraId="7496E305" w14:textId="5F5AD008" w:rsidR="00977750" w:rsidRDefault="00977750" w:rsidP="00977750">
                  <w:pPr>
                    <w:rPr>
                      <w:lang w:val="en-US"/>
                    </w:rPr>
                  </w:pPr>
                  <w:r>
                    <w:rPr>
                      <w:lang w:val="en-US"/>
                    </w:rPr>
                    <w:t>N/A</w:t>
                  </w:r>
                </w:p>
              </w:tc>
              <w:tc>
                <w:tcPr>
                  <w:tcW w:w="1985" w:type="dxa"/>
                </w:tcPr>
                <w:p w14:paraId="5B9021BD" w14:textId="39EBBE64" w:rsidR="00977750" w:rsidRDefault="00977750" w:rsidP="00977750">
                  <w:pPr>
                    <w:rPr>
                      <w:lang w:val="en-US"/>
                    </w:rPr>
                  </w:pPr>
                  <w:r>
                    <w:rPr>
                      <w:lang w:val="en-US"/>
                    </w:rPr>
                    <w:t>N/A</w:t>
                  </w:r>
                </w:p>
              </w:tc>
              <w:tc>
                <w:tcPr>
                  <w:tcW w:w="2126" w:type="dxa"/>
                </w:tcPr>
                <w:p w14:paraId="436B314B" w14:textId="23F3C2FE" w:rsidR="00977750" w:rsidRDefault="00977750" w:rsidP="00977750">
                  <w:pPr>
                    <w:rPr>
                      <w:lang w:val="en-US"/>
                    </w:rPr>
                  </w:pPr>
                  <w:r>
                    <w:rPr>
                      <w:lang w:val="en-US"/>
                    </w:rPr>
                    <w:t>N/A</w:t>
                  </w:r>
                </w:p>
              </w:tc>
              <w:tc>
                <w:tcPr>
                  <w:tcW w:w="2156" w:type="dxa"/>
                </w:tcPr>
                <w:p w14:paraId="024ED7BA" w14:textId="62FAD5AC" w:rsidR="00977750" w:rsidRDefault="001B4227" w:rsidP="00977750">
                  <w:r>
                    <w:rPr>
                      <w:color w:val="000000" w:themeColor="text1"/>
                    </w:rPr>
                    <w:t xml:space="preserve">1.5 ml tubes </w:t>
                  </w:r>
                  <w:r w:rsidR="00280566">
                    <w:t>stored at -20 C.</w:t>
                  </w:r>
                </w:p>
              </w:tc>
            </w:tr>
            <w:tr w:rsidR="00977750" w14:paraId="236FA3F2" w14:textId="77777777" w:rsidTr="0021015A">
              <w:tc>
                <w:tcPr>
                  <w:tcW w:w="1588" w:type="dxa"/>
                </w:tcPr>
                <w:p w14:paraId="2AE3E80E" w14:textId="3F8441AE" w:rsidR="00977750" w:rsidRPr="007B1F0D" w:rsidRDefault="007B1F0D" w:rsidP="00977750">
                  <w:r w:rsidRPr="007B1F0D">
                    <w:t>P</w:t>
                  </w:r>
                  <w:r w:rsidR="008F133A" w:rsidRPr="007B1F0D">
                    <w:t>roteins</w:t>
                  </w:r>
                </w:p>
              </w:tc>
              <w:tc>
                <w:tcPr>
                  <w:tcW w:w="1842" w:type="dxa"/>
                </w:tcPr>
                <w:p w14:paraId="044A3203" w14:textId="290A3AE8" w:rsidR="00977750" w:rsidRPr="00977750" w:rsidRDefault="007B1F0D" w:rsidP="00977750">
                  <w:r>
                    <w:t>Purified proteins</w:t>
                  </w:r>
                  <w:r w:rsidR="001B4227">
                    <w:t xml:space="preserve"> </w:t>
                  </w:r>
                </w:p>
              </w:tc>
              <w:tc>
                <w:tcPr>
                  <w:tcW w:w="2332" w:type="dxa"/>
                </w:tcPr>
                <w:p w14:paraId="2B08CDA6" w14:textId="690C5452" w:rsidR="008F133A" w:rsidRPr="00250516" w:rsidRDefault="00503FA7" w:rsidP="008F133A">
                  <w:pPr>
                    <w:rPr>
                      <w:lang w:val="en-US"/>
                    </w:rPr>
                  </w:pPr>
                  <w:r>
                    <w:rPr>
                      <w:lang w:val="en-US"/>
                    </w:rPr>
                    <w:t>New</w:t>
                  </w:r>
                </w:p>
                <w:p w14:paraId="2D6D5729" w14:textId="77777777" w:rsidR="00977750" w:rsidRDefault="00977750" w:rsidP="00977750">
                  <w:pPr>
                    <w:rPr>
                      <w:lang w:val="en-US"/>
                    </w:rPr>
                  </w:pPr>
                </w:p>
              </w:tc>
              <w:tc>
                <w:tcPr>
                  <w:tcW w:w="1354" w:type="dxa"/>
                </w:tcPr>
                <w:p w14:paraId="56B590F7" w14:textId="3E6E7A85" w:rsidR="00977750" w:rsidRDefault="007B1F0D" w:rsidP="00977750">
                  <w:pPr>
                    <w:rPr>
                      <w:lang w:val="en-US"/>
                    </w:rPr>
                  </w:pPr>
                  <w:r>
                    <w:rPr>
                      <w:lang w:val="en-US"/>
                    </w:rPr>
                    <w:t>Physical</w:t>
                  </w:r>
                </w:p>
              </w:tc>
              <w:tc>
                <w:tcPr>
                  <w:tcW w:w="1984" w:type="dxa"/>
                  <w:shd w:val="clear" w:color="auto" w:fill="auto"/>
                </w:tcPr>
                <w:p w14:paraId="0E87421A" w14:textId="64D55026" w:rsidR="00977750" w:rsidRDefault="00977750" w:rsidP="00977750">
                  <w:pPr>
                    <w:rPr>
                      <w:lang w:val="en-US"/>
                    </w:rPr>
                  </w:pPr>
                  <w:r>
                    <w:rPr>
                      <w:lang w:val="en-US"/>
                    </w:rPr>
                    <w:t>N/A</w:t>
                  </w:r>
                </w:p>
              </w:tc>
              <w:tc>
                <w:tcPr>
                  <w:tcW w:w="1985" w:type="dxa"/>
                </w:tcPr>
                <w:p w14:paraId="75FFA846" w14:textId="6670B076" w:rsidR="00977750" w:rsidRDefault="00977750" w:rsidP="00977750">
                  <w:pPr>
                    <w:rPr>
                      <w:lang w:val="en-US"/>
                    </w:rPr>
                  </w:pPr>
                  <w:r>
                    <w:rPr>
                      <w:lang w:val="en-US"/>
                    </w:rPr>
                    <w:t>N/A</w:t>
                  </w:r>
                </w:p>
              </w:tc>
              <w:tc>
                <w:tcPr>
                  <w:tcW w:w="2126" w:type="dxa"/>
                </w:tcPr>
                <w:p w14:paraId="6BE7748C" w14:textId="0C2E9AA7" w:rsidR="00977750" w:rsidRDefault="00977750" w:rsidP="00977750">
                  <w:pPr>
                    <w:rPr>
                      <w:lang w:val="en-US"/>
                    </w:rPr>
                  </w:pPr>
                  <w:r>
                    <w:rPr>
                      <w:lang w:val="en-US"/>
                    </w:rPr>
                    <w:t>N/A</w:t>
                  </w:r>
                </w:p>
              </w:tc>
              <w:tc>
                <w:tcPr>
                  <w:tcW w:w="2156" w:type="dxa"/>
                </w:tcPr>
                <w:p w14:paraId="296F0716" w14:textId="1C144466" w:rsidR="00977750" w:rsidRDefault="001B4227" w:rsidP="00977750">
                  <w:r>
                    <w:rPr>
                      <w:color w:val="000000" w:themeColor="text1"/>
                    </w:rPr>
                    <w:t xml:space="preserve">1.5 ml tubes </w:t>
                  </w:r>
                  <w:r w:rsidR="00280566">
                    <w:t>stored in the -80 C freezer.</w:t>
                  </w:r>
                </w:p>
              </w:tc>
            </w:tr>
            <w:tr w:rsidR="00150B06" w14:paraId="20F2F9B8" w14:textId="77777777" w:rsidTr="0021015A">
              <w:tc>
                <w:tcPr>
                  <w:tcW w:w="1588" w:type="dxa"/>
                </w:tcPr>
                <w:p w14:paraId="5653BCE1" w14:textId="4B762DCA" w:rsidR="00150B06" w:rsidRPr="007B1F0D" w:rsidRDefault="00150B06" w:rsidP="00977750">
                  <w:r>
                    <w:t>Adeno associated viruses (AAVs)</w:t>
                  </w:r>
                </w:p>
              </w:tc>
              <w:tc>
                <w:tcPr>
                  <w:tcW w:w="1842" w:type="dxa"/>
                </w:tcPr>
                <w:p w14:paraId="6581ECC9" w14:textId="2A98F89C" w:rsidR="00150B06" w:rsidRDefault="00150B06" w:rsidP="00977750">
                  <w:r>
                    <w:t>Viruses to transduce genes in mice</w:t>
                  </w:r>
                </w:p>
              </w:tc>
              <w:tc>
                <w:tcPr>
                  <w:tcW w:w="2332" w:type="dxa"/>
                </w:tcPr>
                <w:p w14:paraId="4465CE2F" w14:textId="0F1FCF10" w:rsidR="00150B06" w:rsidRDefault="00150B06" w:rsidP="008F133A">
                  <w:pPr>
                    <w:rPr>
                      <w:lang w:val="en-US"/>
                    </w:rPr>
                  </w:pPr>
                  <w:r>
                    <w:rPr>
                      <w:lang w:val="en-US"/>
                    </w:rPr>
                    <w:t>New</w:t>
                  </w:r>
                </w:p>
              </w:tc>
              <w:tc>
                <w:tcPr>
                  <w:tcW w:w="1354" w:type="dxa"/>
                </w:tcPr>
                <w:p w14:paraId="10A3C1E3" w14:textId="242702BA" w:rsidR="00150B06" w:rsidRDefault="00150B06" w:rsidP="00977750">
                  <w:pPr>
                    <w:rPr>
                      <w:lang w:val="en-US"/>
                    </w:rPr>
                  </w:pPr>
                  <w:r>
                    <w:rPr>
                      <w:lang w:val="en-US"/>
                    </w:rPr>
                    <w:t>Physical</w:t>
                  </w:r>
                </w:p>
              </w:tc>
              <w:tc>
                <w:tcPr>
                  <w:tcW w:w="1984" w:type="dxa"/>
                  <w:shd w:val="clear" w:color="auto" w:fill="auto"/>
                </w:tcPr>
                <w:p w14:paraId="7551C8A6" w14:textId="74C26524" w:rsidR="00150B06" w:rsidRDefault="00150B06" w:rsidP="00977750">
                  <w:pPr>
                    <w:rPr>
                      <w:lang w:val="en-US"/>
                    </w:rPr>
                  </w:pPr>
                  <w:r>
                    <w:rPr>
                      <w:lang w:val="en-US"/>
                    </w:rPr>
                    <w:t>N/A</w:t>
                  </w:r>
                </w:p>
              </w:tc>
              <w:tc>
                <w:tcPr>
                  <w:tcW w:w="1985" w:type="dxa"/>
                </w:tcPr>
                <w:p w14:paraId="5D8B886E" w14:textId="2E86F129" w:rsidR="00150B06" w:rsidRDefault="00150B06" w:rsidP="00977750">
                  <w:pPr>
                    <w:rPr>
                      <w:lang w:val="en-US"/>
                    </w:rPr>
                  </w:pPr>
                  <w:r>
                    <w:rPr>
                      <w:lang w:val="en-US"/>
                    </w:rPr>
                    <w:t>N/A</w:t>
                  </w:r>
                </w:p>
              </w:tc>
              <w:tc>
                <w:tcPr>
                  <w:tcW w:w="2126" w:type="dxa"/>
                </w:tcPr>
                <w:p w14:paraId="4CFDD52D" w14:textId="6620FF41" w:rsidR="00150B06" w:rsidRDefault="00150B06" w:rsidP="00977750">
                  <w:pPr>
                    <w:rPr>
                      <w:lang w:val="en-US"/>
                    </w:rPr>
                  </w:pPr>
                  <w:r>
                    <w:rPr>
                      <w:lang w:val="en-US"/>
                    </w:rPr>
                    <w:t>N/A</w:t>
                  </w:r>
                </w:p>
              </w:tc>
              <w:tc>
                <w:tcPr>
                  <w:tcW w:w="2156" w:type="dxa"/>
                </w:tcPr>
                <w:p w14:paraId="40E80ACC" w14:textId="031F6BA1" w:rsidR="00150B06" w:rsidRDefault="00150B06" w:rsidP="00977750">
                  <w:pPr>
                    <w:rPr>
                      <w:color w:val="000000" w:themeColor="text1"/>
                    </w:rPr>
                  </w:pPr>
                  <w:r>
                    <w:rPr>
                      <w:color w:val="000000" w:themeColor="text1"/>
                    </w:rPr>
                    <w:t>2 mL screw cap tubes in -80 C freezer.</w:t>
                  </w:r>
                </w:p>
              </w:tc>
            </w:tr>
            <w:tr w:rsidR="00150B06" w14:paraId="3C101497" w14:textId="77777777" w:rsidTr="0021015A">
              <w:tc>
                <w:tcPr>
                  <w:tcW w:w="1588" w:type="dxa"/>
                </w:tcPr>
                <w:p w14:paraId="7EC049C7" w14:textId="530D2B30" w:rsidR="00150B06" w:rsidRPr="007B1F0D" w:rsidRDefault="00150B06" w:rsidP="00977750">
                  <w:r>
                    <w:t>Transgenic mice lines</w:t>
                  </w:r>
                </w:p>
              </w:tc>
              <w:tc>
                <w:tcPr>
                  <w:tcW w:w="1842" w:type="dxa"/>
                </w:tcPr>
                <w:p w14:paraId="31DB4D28" w14:textId="206D0B40" w:rsidR="00150B06" w:rsidRDefault="00150B06" w:rsidP="00977750">
                  <w:r>
                    <w:t>We will generate a new transgenic mouse line.</w:t>
                  </w:r>
                </w:p>
              </w:tc>
              <w:tc>
                <w:tcPr>
                  <w:tcW w:w="2332" w:type="dxa"/>
                </w:tcPr>
                <w:p w14:paraId="452BC6BB" w14:textId="29F81C96" w:rsidR="00150B06" w:rsidRDefault="00150B06" w:rsidP="008F133A">
                  <w:pPr>
                    <w:rPr>
                      <w:lang w:val="en-US"/>
                    </w:rPr>
                  </w:pPr>
                  <w:r>
                    <w:rPr>
                      <w:lang w:val="en-US"/>
                    </w:rPr>
                    <w:t>New</w:t>
                  </w:r>
                </w:p>
              </w:tc>
              <w:tc>
                <w:tcPr>
                  <w:tcW w:w="1354" w:type="dxa"/>
                </w:tcPr>
                <w:p w14:paraId="3B73CD8C" w14:textId="07A06600" w:rsidR="00150B06" w:rsidRDefault="00150B06" w:rsidP="00977750">
                  <w:pPr>
                    <w:rPr>
                      <w:lang w:val="en-US"/>
                    </w:rPr>
                  </w:pPr>
                  <w:r>
                    <w:rPr>
                      <w:lang w:val="en-US"/>
                    </w:rPr>
                    <w:t>Physical</w:t>
                  </w:r>
                </w:p>
              </w:tc>
              <w:tc>
                <w:tcPr>
                  <w:tcW w:w="1984" w:type="dxa"/>
                  <w:shd w:val="clear" w:color="auto" w:fill="auto"/>
                </w:tcPr>
                <w:p w14:paraId="64A156FD" w14:textId="3C8520F6" w:rsidR="00150B06" w:rsidRDefault="00150B06" w:rsidP="00977750">
                  <w:pPr>
                    <w:rPr>
                      <w:lang w:val="en-US"/>
                    </w:rPr>
                  </w:pPr>
                  <w:r>
                    <w:rPr>
                      <w:lang w:val="en-US"/>
                    </w:rPr>
                    <w:t>N/A</w:t>
                  </w:r>
                </w:p>
              </w:tc>
              <w:tc>
                <w:tcPr>
                  <w:tcW w:w="1985" w:type="dxa"/>
                </w:tcPr>
                <w:p w14:paraId="1C930DAA" w14:textId="5A4E41DA" w:rsidR="00150B06" w:rsidRDefault="00150B06" w:rsidP="00977750">
                  <w:pPr>
                    <w:rPr>
                      <w:lang w:val="en-US"/>
                    </w:rPr>
                  </w:pPr>
                  <w:r>
                    <w:rPr>
                      <w:lang w:val="en-US"/>
                    </w:rPr>
                    <w:t>N/A</w:t>
                  </w:r>
                </w:p>
              </w:tc>
              <w:tc>
                <w:tcPr>
                  <w:tcW w:w="2126" w:type="dxa"/>
                </w:tcPr>
                <w:p w14:paraId="507FFFDC" w14:textId="074122CA" w:rsidR="00150B06" w:rsidRDefault="00150B06" w:rsidP="00977750">
                  <w:pPr>
                    <w:rPr>
                      <w:lang w:val="en-US"/>
                    </w:rPr>
                  </w:pPr>
                  <w:r>
                    <w:rPr>
                      <w:lang w:val="en-US"/>
                    </w:rPr>
                    <w:t>N/A</w:t>
                  </w:r>
                </w:p>
              </w:tc>
              <w:tc>
                <w:tcPr>
                  <w:tcW w:w="2156" w:type="dxa"/>
                </w:tcPr>
                <w:p w14:paraId="5987713D" w14:textId="2752F53F" w:rsidR="00150B06" w:rsidRDefault="00150B06" w:rsidP="00977750">
                  <w:pPr>
                    <w:rPr>
                      <w:color w:val="000000" w:themeColor="text1"/>
                    </w:rPr>
                  </w:pPr>
                  <w:r>
                    <w:rPr>
                      <w:color w:val="000000" w:themeColor="text1"/>
                    </w:rPr>
                    <w:t>KU Leuven Animal Facility</w:t>
                  </w:r>
                </w:p>
              </w:tc>
            </w:tr>
            <w:tr w:rsidR="00977750" w14:paraId="3FACCFC8" w14:textId="77777777" w:rsidTr="0021015A">
              <w:tc>
                <w:tcPr>
                  <w:tcW w:w="1588" w:type="dxa"/>
                </w:tcPr>
                <w:p w14:paraId="773AED03" w14:textId="61852D02" w:rsidR="00977750" w:rsidRPr="007B1F0D" w:rsidRDefault="00977750" w:rsidP="00977750">
                  <w:r w:rsidRPr="007B1F0D">
                    <w:t>TEXT</w:t>
                  </w:r>
                </w:p>
              </w:tc>
              <w:tc>
                <w:tcPr>
                  <w:tcW w:w="1842" w:type="dxa"/>
                </w:tcPr>
                <w:p w14:paraId="290CAF0B" w14:textId="40C33E52" w:rsidR="00977750" w:rsidRDefault="00977750" w:rsidP="00977750">
                  <w:r>
                    <w:t>Protocols</w:t>
                  </w:r>
                  <w:r w:rsidR="009D7B03">
                    <w:t xml:space="preserve"> and</w:t>
                  </w:r>
                </w:p>
                <w:p w14:paraId="66A412D5" w14:textId="77777777" w:rsidR="00977750" w:rsidRDefault="00977750" w:rsidP="00977750">
                  <w:r>
                    <w:t>description of</w:t>
                  </w:r>
                </w:p>
                <w:p w14:paraId="2AA371EB" w14:textId="7FEA6339" w:rsidR="00977750" w:rsidRDefault="00977750" w:rsidP="009D7B03">
                  <w:r>
                    <w:t>results</w:t>
                  </w:r>
                  <w:r w:rsidR="009D7B03">
                    <w:t xml:space="preserve"> </w:t>
                  </w:r>
                </w:p>
              </w:tc>
              <w:tc>
                <w:tcPr>
                  <w:tcW w:w="2332" w:type="dxa"/>
                </w:tcPr>
                <w:p w14:paraId="5F161A2C" w14:textId="3E796BEE" w:rsidR="007B1F0D" w:rsidRPr="00250516" w:rsidRDefault="000A1B3B" w:rsidP="007B1F0D">
                  <w:pPr>
                    <w:rPr>
                      <w:lang w:val="en-US"/>
                    </w:rPr>
                  </w:pPr>
                  <w:r>
                    <w:rPr>
                      <w:lang w:val="en-US"/>
                    </w:rPr>
                    <w:t>New</w:t>
                  </w:r>
                </w:p>
                <w:p w14:paraId="5B561884" w14:textId="77777777" w:rsidR="00977750" w:rsidRDefault="00977750" w:rsidP="00977750">
                  <w:pPr>
                    <w:rPr>
                      <w:lang w:val="en-US"/>
                    </w:rPr>
                  </w:pPr>
                </w:p>
              </w:tc>
              <w:tc>
                <w:tcPr>
                  <w:tcW w:w="1354" w:type="dxa"/>
                </w:tcPr>
                <w:p w14:paraId="10F7591F" w14:textId="3DFF283A" w:rsidR="00977750" w:rsidRDefault="007B1F0D" w:rsidP="00977750">
                  <w:pPr>
                    <w:rPr>
                      <w:lang w:val="en-US"/>
                    </w:rPr>
                  </w:pPr>
                  <w:r>
                    <w:rPr>
                      <w:lang w:val="en-US"/>
                    </w:rPr>
                    <w:t>Digital</w:t>
                  </w:r>
                </w:p>
              </w:tc>
              <w:tc>
                <w:tcPr>
                  <w:tcW w:w="1984" w:type="dxa"/>
                  <w:shd w:val="clear" w:color="auto" w:fill="auto"/>
                </w:tcPr>
                <w:p w14:paraId="7C22B394" w14:textId="49CEDDC5" w:rsidR="00977750" w:rsidRPr="005B5137" w:rsidRDefault="00977750" w:rsidP="00977750">
                  <w:pPr>
                    <w:rPr>
                      <w:lang w:val="en-US"/>
                    </w:rPr>
                  </w:pPr>
                  <w:r w:rsidRPr="005B5137">
                    <w:rPr>
                      <w:lang w:val="en-US"/>
                    </w:rPr>
                    <w:t>Textual</w:t>
                  </w:r>
                </w:p>
              </w:tc>
              <w:tc>
                <w:tcPr>
                  <w:tcW w:w="1985" w:type="dxa"/>
                </w:tcPr>
                <w:p w14:paraId="5A50333E" w14:textId="27BABF23" w:rsidR="00977750" w:rsidRDefault="00977750" w:rsidP="00977750">
                  <w:pPr>
                    <w:rPr>
                      <w:lang w:val="en-US"/>
                    </w:rPr>
                  </w:pPr>
                  <w:r w:rsidRPr="005B5137">
                    <w:rPr>
                      <w:lang w:val="en-US"/>
                    </w:rPr>
                    <w:t>.txt</w:t>
                  </w:r>
                  <w:r w:rsidR="000A1B3B">
                    <w:rPr>
                      <w:lang w:val="en-US"/>
                    </w:rPr>
                    <w:t xml:space="preserve"> or .do</w:t>
                  </w:r>
                  <w:r w:rsidR="0021015A">
                    <w:rPr>
                      <w:lang w:val="en-US"/>
                    </w:rPr>
                    <w:t>c</w:t>
                  </w:r>
                  <w:r w:rsidR="000A1B3B">
                    <w:rPr>
                      <w:lang w:val="en-US"/>
                    </w:rPr>
                    <w:t>x</w:t>
                  </w:r>
                </w:p>
              </w:tc>
              <w:tc>
                <w:tcPr>
                  <w:tcW w:w="2126" w:type="dxa"/>
                </w:tcPr>
                <w:p w14:paraId="51CAC2BD" w14:textId="525C637D" w:rsidR="00977750" w:rsidRDefault="000A1B3B" w:rsidP="00977750">
                  <w:pPr>
                    <w:rPr>
                      <w:lang w:val="en-US"/>
                    </w:rPr>
                  </w:pPr>
                  <w:r>
                    <w:rPr>
                      <w:lang w:val="en-US"/>
                    </w:rPr>
                    <w:t xml:space="preserve">&gt; </w:t>
                  </w:r>
                  <w:r w:rsidR="00977750" w:rsidRPr="005B5137">
                    <w:rPr>
                      <w:lang w:val="en-US"/>
                    </w:rPr>
                    <w:t>1GB</w:t>
                  </w:r>
                </w:p>
              </w:tc>
              <w:tc>
                <w:tcPr>
                  <w:tcW w:w="2156" w:type="dxa"/>
                </w:tcPr>
                <w:p w14:paraId="6A9DB81B" w14:textId="64049FE8" w:rsidR="00977750" w:rsidRDefault="00977750" w:rsidP="00977750">
                  <w:r>
                    <w:t>N/A</w:t>
                  </w:r>
                </w:p>
              </w:tc>
            </w:tr>
            <w:tr w:rsidR="00977750" w14:paraId="769FA77D" w14:textId="77777777" w:rsidTr="0021015A">
              <w:tc>
                <w:tcPr>
                  <w:tcW w:w="1588" w:type="dxa"/>
                </w:tcPr>
                <w:p w14:paraId="0EC90AC9" w14:textId="77777777" w:rsidR="00977750" w:rsidRDefault="00977750" w:rsidP="00977750">
                  <w:r>
                    <w:t>Microscopy</w:t>
                  </w:r>
                </w:p>
                <w:p w14:paraId="3171BE49" w14:textId="51AF6F53" w:rsidR="00977750" w:rsidRDefault="00977750" w:rsidP="00977750">
                  <w:r>
                    <w:t>Images</w:t>
                  </w:r>
                </w:p>
              </w:tc>
              <w:tc>
                <w:tcPr>
                  <w:tcW w:w="1842" w:type="dxa"/>
                </w:tcPr>
                <w:p w14:paraId="26AF4495" w14:textId="77777777" w:rsidR="00977750" w:rsidRDefault="00977750" w:rsidP="00977750">
                  <w:r>
                    <w:t>Fluorescent and</w:t>
                  </w:r>
                </w:p>
                <w:p w14:paraId="2CE6D6BB" w14:textId="77777777" w:rsidR="00977750" w:rsidRDefault="00977750" w:rsidP="00977750">
                  <w:r>
                    <w:t>Confocal</w:t>
                  </w:r>
                </w:p>
                <w:p w14:paraId="2EC88C2A" w14:textId="77777777" w:rsidR="00977750" w:rsidRDefault="00977750" w:rsidP="00977750">
                  <w:r>
                    <w:t>microscopy of</w:t>
                  </w:r>
                </w:p>
                <w:p w14:paraId="739DBC6D" w14:textId="59F84178" w:rsidR="00977750" w:rsidRDefault="00A826A5" w:rsidP="00977750">
                  <w:r>
                    <w:lastRenderedPageBreak/>
                    <w:t>cells</w:t>
                  </w:r>
                </w:p>
              </w:tc>
              <w:tc>
                <w:tcPr>
                  <w:tcW w:w="2332" w:type="dxa"/>
                </w:tcPr>
                <w:p w14:paraId="4EE5F2EB" w14:textId="465C8C2C" w:rsidR="00977750" w:rsidRPr="00250516" w:rsidRDefault="0021015A" w:rsidP="00977750">
                  <w:pPr>
                    <w:rPr>
                      <w:lang w:val="en-US"/>
                    </w:rPr>
                  </w:pPr>
                  <w:r>
                    <w:rPr>
                      <w:lang w:val="en-US"/>
                    </w:rPr>
                    <w:lastRenderedPageBreak/>
                    <w:t>New</w:t>
                  </w:r>
                </w:p>
                <w:p w14:paraId="05528D80" w14:textId="77777777" w:rsidR="00977750" w:rsidRDefault="00977750" w:rsidP="00977750">
                  <w:pPr>
                    <w:rPr>
                      <w:rFonts w:ascii="MS Gothic" w:eastAsia="MS Gothic" w:hAnsi="MS Gothic"/>
                      <w:lang w:val="en-US"/>
                    </w:rPr>
                  </w:pPr>
                </w:p>
              </w:tc>
              <w:tc>
                <w:tcPr>
                  <w:tcW w:w="1354" w:type="dxa"/>
                </w:tcPr>
                <w:p w14:paraId="4B0B0A31" w14:textId="534B95DE" w:rsidR="00977750" w:rsidRDefault="00977750" w:rsidP="00977750">
                  <w:pPr>
                    <w:rPr>
                      <w:rFonts w:ascii="MS Gothic" w:eastAsia="MS Gothic" w:hAnsi="MS Gothic"/>
                      <w:lang w:val="en-US"/>
                    </w:rPr>
                  </w:pPr>
                  <w:r>
                    <w:rPr>
                      <w:lang w:val="en-US"/>
                    </w:rPr>
                    <w:t>Digital</w:t>
                  </w:r>
                </w:p>
              </w:tc>
              <w:tc>
                <w:tcPr>
                  <w:tcW w:w="1984" w:type="dxa"/>
                </w:tcPr>
                <w:p w14:paraId="0192D777" w14:textId="0972D38C" w:rsidR="00977750" w:rsidRDefault="00977750" w:rsidP="00977750">
                  <w:pPr>
                    <w:rPr>
                      <w:rFonts w:ascii="MS Gothic" w:eastAsia="MS Gothic" w:hAnsi="MS Gothic"/>
                      <w:lang w:val="en-US"/>
                    </w:rPr>
                  </w:pPr>
                  <w:r>
                    <w:rPr>
                      <w:lang w:val="en-US"/>
                    </w:rPr>
                    <w:t>Images</w:t>
                  </w:r>
                </w:p>
              </w:tc>
              <w:tc>
                <w:tcPr>
                  <w:tcW w:w="1985" w:type="dxa"/>
                </w:tcPr>
                <w:p w14:paraId="6AFE4619" w14:textId="47D4488F" w:rsidR="00977750" w:rsidRDefault="00977750" w:rsidP="00977750">
                  <w:r>
                    <w:t>.tiff</w:t>
                  </w:r>
                </w:p>
                <w:p w14:paraId="465ED3D8" w14:textId="7368D3ED" w:rsidR="00977750" w:rsidRDefault="00F41026" w:rsidP="00977750">
                  <w:r>
                    <w:t>or</w:t>
                  </w:r>
                  <w:r w:rsidR="00977750">
                    <w:t xml:space="preserve"> </w:t>
                  </w:r>
                </w:p>
                <w:p w14:paraId="1D46A8B8" w14:textId="0F449797" w:rsidR="00977750" w:rsidRDefault="00977750" w:rsidP="00977750">
                  <w:proofErr w:type="gramStart"/>
                  <w:r>
                    <w:t>.</w:t>
                  </w:r>
                  <w:proofErr w:type="spellStart"/>
                  <w:r w:rsidR="00A826A5">
                    <w:t>czi</w:t>
                  </w:r>
                  <w:proofErr w:type="spellEnd"/>
                  <w:proofErr w:type="gramEnd"/>
                </w:p>
                <w:p w14:paraId="7960A5A7" w14:textId="77777777" w:rsidR="00977750" w:rsidRDefault="00977750" w:rsidP="00977750">
                  <w:pPr>
                    <w:rPr>
                      <w:rFonts w:ascii="MS Gothic" w:eastAsia="MS Gothic" w:hAnsi="MS Gothic"/>
                      <w:lang w:val="en-US"/>
                    </w:rPr>
                  </w:pPr>
                </w:p>
              </w:tc>
              <w:tc>
                <w:tcPr>
                  <w:tcW w:w="2126" w:type="dxa"/>
                </w:tcPr>
                <w:p w14:paraId="0BBFE511" w14:textId="4A7D9E47" w:rsidR="00977750" w:rsidRDefault="00D2614F" w:rsidP="00977750">
                  <w:pPr>
                    <w:rPr>
                      <w:rFonts w:ascii="MS Gothic" w:eastAsia="MS Gothic" w:hAnsi="MS Gothic"/>
                      <w:lang w:val="en-US"/>
                    </w:rPr>
                  </w:pPr>
                  <w:r>
                    <w:lastRenderedPageBreak/>
                    <w:t xml:space="preserve">&lt; </w:t>
                  </w:r>
                  <w:r w:rsidRPr="00522F9B">
                    <w:t>1 GB</w:t>
                  </w:r>
                </w:p>
              </w:tc>
              <w:tc>
                <w:tcPr>
                  <w:tcW w:w="2156" w:type="dxa"/>
                </w:tcPr>
                <w:p w14:paraId="5BC383AF" w14:textId="011D1C2C" w:rsidR="00977750" w:rsidRDefault="00977750" w:rsidP="00977750">
                  <w:r>
                    <w:t>N/A</w:t>
                  </w:r>
                </w:p>
              </w:tc>
            </w:tr>
            <w:tr w:rsidR="0021015A" w14:paraId="77E500D0" w14:textId="77777777" w:rsidTr="0021015A">
              <w:tc>
                <w:tcPr>
                  <w:tcW w:w="1588" w:type="dxa"/>
                </w:tcPr>
                <w:p w14:paraId="65E95B39" w14:textId="23595DCF" w:rsidR="0021015A" w:rsidRDefault="002725EE" w:rsidP="00977750">
                  <w:r>
                    <w:t>Experimental images</w:t>
                  </w:r>
                </w:p>
              </w:tc>
              <w:tc>
                <w:tcPr>
                  <w:tcW w:w="1842" w:type="dxa"/>
                </w:tcPr>
                <w:p w14:paraId="445D7A71" w14:textId="2DDDC3AD" w:rsidR="0021015A" w:rsidRDefault="002725EE" w:rsidP="00977750">
                  <w:r>
                    <w:t>Ge</w:t>
                  </w:r>
                  <w:r w:rsidR="00A826A5">
                    <w:t>l</w:t>
                  </w:r>
                  <w:r>
                    <w:t>s and blot images</w:t>
                  </w:r>
                </w:p>
              </w:tc>
              <w:tc>
                <w:tcPr>
                  <w:tcW w:w="2332" w:type="dxa"/>
                </w:tcPr>
                <w:p w14:paraId="36DC7ED5" w14:textId="77777777" w:rsidR="0021015A" w:rsidRPr="00522F9B" w:rsidRDefault="0021015A" w:rsidP="00977750">
                  <w:r>
                    <w:t>New</w:t>
                  </w:r>
                </w:p>
                <w:p w14:paraId="512F07A2" w14:textId="77777777" w:rsidR="0021015A" w:rsidRPr="00522F9B" w:rsidRDefault="0021015A" w:rsidP="00977750"/>
              </w:tc>
              <w:tc>
                <w:tcPr>
                  <w:tcW w:w="1354" w:type="dxa"/>
                </w:tcPr>
                <w:p w14:paraId="1444AFBD" w14:textId="7E6B0D20" w:rsidR="0021015A" w:rsidRPr="00522F9B" w:rsidRDefault="0021015A" w:rsidP="00977750">
                  <w:r w:rsidRPr="00522F9B">
                    <w:t>Digital</w:t>
                  </w:r>
                </w:p>
              </w:tc>
              <w:tc>
                <w:tcPr>
                  <w:tcW w:w="1984" w:type="dxa"/>
                </w:tcPr>
                <w:p w14:paraId="2A16AFFE" w14:textId="2D024882" w:rsidR="0021015A" w:rsidRPr="00522F9B" w:rsidRDefault="002725EE" w:rsidP="00977750">
                  <w:r>
                    <w:t>Images</w:t>
                  </w:r>
                </w:p>
              </w:tc>
              <w:tc>
                <w:tcPr>
                  <w:tcW w:w="1985" w:type="dxa"/>
                </w:tcPr>
                <w:p w14:paraId="436A5DF1" w14:textId="4DDE79D2" w:rsidR="0021015A" w:rsidRPr="00522F9B" w:rsidRDefault="0021015A" w:rsidP="00977750">
                  <w:r w:rsidRPr="00522F9B">
                    <w:t>.</w:t>
                  </w:r>
                  <w:r w:rsidR="002725EE">
                    <w:t>tiff</w:t>
                  </w:r>
                  <w:r w:rsidR="00F41026">
                    <w:t xml:space="preserve"> </w:t>
                  </w:r>
                  <w:r w:rsidR="00C84B28">
                    <w:t>.zip</w:t>
                  </w:r>
                </w:p>
              </w:tc>
              <w:tc>
                <w:tcPr>
                  <w:tcW w:w="2126" w:type="dxa"/>
                </w:tcPr>
                <w:p w14:paraId="62A2C901" w14:textId="45BE1440" w:rsidR="0021015A" w:rsidRPr="00522F9B" w:rsidRDefault="0021015A" w:rsidP="00977750">
                  <w:r>
                    <w:t xml:space="preserve">&lt; </w:t>
                  </w:r>
                  <w:r w:rsidRPr="00522F9B">
                    <w:t>1 GB</w:t>
                  </w:r>
                </w:p>
              </w:tc>
              <w:tc>
                <w:tcPr>
                  <w:tcW w:w="2156" w:type="dxa"/>
                </w:tcPr>
                <w:p w14:paraId="1A061F21" w14:textId="49750B3C" w:rsidR="0021015A" w:rsidRDefault="0021015A" w:rsidP="00977750">
                  <w:r>
                    <w:t>N/A</w:t>
                  </w:r>
                </w:p>
              </w:tc>
            </w:tr>
            <w:tr w:rsidR="0021015A" w14:paraId="4961C236" w14:textId="77777777" w:rsidTr="0021015A">
              <w:tc>
                <w:tcPr>
                  <w:tcW w:w="1588" w:type="dxa"/>
                </w:tcPr>
                <w:p w14:paraId="275D24E0" w14:textId="1940D4A8" w:rsidR="0058700F" w:rsidRDefault="0058700F" w:rsidP="00977750">
                  <w:r>
                    <w:t xml:space="preserve">Statistical analyses </w:t>
                  </w:r>
                </w:p>
              </w:tc>
              <w:tc>
                <w:tcPr>
                  <w:tcW w:w="1842" w:type="dxa"/>
                </w:tcPr>
                <w:p w14:paraId="3B5C5BD9" w14:textId="672AFB6F" w:rsidR="0021015A" w:rsidRDefault="0058700F" w:rsidP="00977750">
                  <w:r>
                    <w:t>files from statistical analyses</w:t>
                  </w:r>
                </w:p>
              </w:tc>
              <w:tc>
                <w:tcPr>
                  <w:tcW w:w="2332" w:type="dxa"/>
                </w:tcPr>
                <w:p w14:paraId="613C6FB1" w14:textId="5E21EEFF" w:rsidR="0021015A" w:rsidRPr="00522F9B" w:rsidRDefault="0058700F" w:rsidP="00977750">
                  <w:r>
                    <w:t>New</w:t>
                  </w:r>
                </w:p>
              </w:tc>
              <w:tc>
                <w:tcPr>
                  <w:tcW w:w="1354" w:type="dxa"/>
                </w:tcPr>
                <w:p w14:paraId="6695CDAA" w14:textId="04457F31" w:rsidR="0021015A" w:rsidRPr="00522F9B" w:rsidRDefault="0058700F" w:rsidP="00977750">
                  <w:r>
                    <w:t>Digital</w:t>
                  </w:r>
                </w:p>
              </w:tc>
              <w:tc>
                <w:tcPr>
                  <w:tcW w:w="1984" w:type="dxa"/>
                </w:tcPr>
                <w:p w14:paraId="1BFFCFF9" w14:textId="478F83C5" w:rsidR="0021015A" w:rsidRPr="00522F9B" w:rsidRDefault="0058700F" w:rsidP="00977750">
                  <w:r>
                    <w:t>Numerical</w:t>
                  </w:r>
                </w:p>
              </w:tc>
              <w:tc>
                <w:tcPr>
                  <w:tcW w:w="1985" w:type="dxa"/>
                </w:tcPr>
                <w:p w14:paraId="3FDA356F" w14:textId="5D6B50CA" w:rsidR="0021015A" w:rsidRPr="00522F9B" w:rsidRDefault="0058700F" w:rsidP="00977750">
                  <w:proofErr w:type="gramStart"/>
                  <w:r>
                    <w:t>.</w:t>
                  </w:r>
                  <w:proofErr w:type="spellStart"/>
                  <w:r w:rsidR="00A826A5">
                    <w:t>prsm</w:t>
                  </w:r>
                  <w:proofErr w:type="spellEnd"/>
                  <w:proofErr w:type="gramEnd"/>
                  <w:r w:rsidR="00C84B28">
                    <w:t xml:space="preserve"> and </w:t>
                  </w:r>
                  <w:proofErr w:type="spellStart"/>
                  <w:r w:rsidR="00C84B28">
                    <w:t>xls</w:t>
                  </w:r>
                  <w:proofErr w:type="spellEnd"/>
                </w:p>
              </w:tc>
              <w:tc>
                <w:tcPr>
                  <w:tcW w:w="2126" w:type="dxa"/>
                </w:tcPr>
                <w:p w14:paraId="3140C315" w14:textId="7A28486A" w:rsidR="0021015A" w:rsidRPr="00522F9B" w:rsidRDefault="0058700F" w:rsidP="00977750">
                  <w:r>
                    <w:t>&lt; 1 GB</w:t>
                  </w:r>
                </w:p>
              </w:tc>
              <w:tc>
                <w:tcPr>
                  <w:tcW w:w="2156" w:type="dxa"/>
                </w:tcPr>
                <w:p w14:paraId="1C88DBB7" w14:textId="7E835564" w:rsidR="0021015A" w:rsidRDefault="0058700F" w:rsidP="00977750">
                  <w:r>
                    <w:t>N/A</w:t>
                  </w:r>
                </w:p>
              </w:tc>
            </w:tr>
            <w:tr w:rsidR="0043365F" w14:paraId="0422D778" w14:textId="77777777" w:rsidTr="0021015A">
              <w:tc>
                <w:tcPr>
                  <w:tcW w:w="1588" w:type="dxa"/>
                </w:tcPr>
                <w:p w14:paraId="5BF5D499" w14:textId="7222CF82" w:rsidR="0043365F" w:rsidRPr="00C84B28" w:rsidRDefault="000B5407" w:rsidP="00977750">
                  <w:pPr>
                    <w:rPr>
                      <w:color w:val="000000" w:themeColor="text1"/>
                    </w:rPr>
                  </w:pPr>
                  <w:r>
                    <w:rPr>
                      <w:color w:val="000000" w:themeColor="text1"/>
                    </w:rPr>
                    <w:t>RNA sequencing data</w:t>
                  </w:r>
                  <w:r w:rsidR="0043365F" w:rsidRPr="00C84B28">
                    <w:rPr>
                      <w:color w:val="000000" w:themeColor="text1"/>
                    </w:rPr>
                    <w:t xml:space="preserve"> </w:t>
                  </w:r>
                </w:p>
              </w:tc>
              <w:tc>
                <w:tcPr>
                  <w:tcW w:w="1842" w:type="dxa"/>
                </w:tcPr>
                <w:p w14:paraId="00E9DA09" w14:textId="1D3AA00A" w:rsidR="0043365F" w:rsidRPr="00C84B28" w:rsidRDefault="002A403F" w:rsidP="00977750">
                  <w:pPr>
                    <w:rPr>
                      <w:color w:val="000000" w:themeColor="text1"/>
                    </w:rPr>
                  </w:pPr>
                  <w:r w:rsidRPr="00C84B28">
                    <w:rPr>
                      <w:color w:val="000000" w:themeColor="text1"/>
                    </w:rPr>
                    <w:t>Raw and processed files</w:t>
                  </w:r>
                </w:p>
              </w:tc>
              <w:tc>
                <w:tcPr>
                  <w:tcW w:w="2332" w:type="dxa"/>
                </w:tcPr>
                <w:p w14:paraId="265E46B1" w14:textId="435DEF21" w:rsidR="0043365F" w:rsidRPr="00C84B28" w:rsidRDefault="002A403F" w:rsidP="00977750">
                  <w:pPr>
                    <w:rPr>
                      <w:color w:val="000000" w:themeColor="text1"/>
                    </w:rPr>
                  </w:pPr>
                  <w:r w:rsidRPr="00C84B28">
                    <w:rPr>
                      <w:color w:val="000000" w:themeColor="text1"/>
                    </w:rPr>
                    <w:t>New</w:t>
                  </w:r>
                </w:p>
              </w:tc>
              <w:tc>
                <w:tcPr>
                  <w:tcW w:w="1354" w:type="dxa"/>
                </w:tcPr>
                <w:p w14:paraId="09CAA95B" w14:textId="2C8FE658" w:rsidR="0043365F" w:rsidRPr="00C84B28" w:rsidRDefault="002A403F" w:rsidP="00977750">
                  <w:pPr>
                    <w:rPr>
                      <w:color w:val="000000" w:themeColor="text1"/>
                    </w:rPr>
                  </w:pPr>
                  <w:r w:rsidRPr="00C84B28">
                    <w:rPr>
                      <w:color w:val="000000" w:themeColor="text1"/>
                    </w:rPr>
                    <w:t>Digital</w:t>
                  </w:r>
                </w:p>
              </w:tc>
              <w:tc>
                <w:tcPr>
                  <w:tcW w:w="1984" w:type="dxa"/>
                </w:tcPr>
                <w:p w14:paraId="3ECFB7C0" w14:textId="7DB6BACE" w:rsidR="0043365F" w:rsidRPr="00C84B28" w:rsidRDefault="002A403F" w:rsidP="00977750">
                  <w:pPr>
                    <w:rPr>
                      <w:color w:val="000000" w:themeColor="text1"/>
                    </w:rPr>
                  </w:pPr>
                  <w:r w:rsidRPr="00C84B28">
                    <w:rPr>
                      <w:color w:val="000000" w:themeColor="text1"/>
                    </w:rPr>
                    <w:t>Numerical</w:t>
                  </w:r>
                </w:p>
              </w:tc>
              <w:tc>
                <w:tcPr>
                  <w:tcW w:w="1985" w:type="dxa"/>
                </w:tcPr>
                <w:p w14:paraId="41C91EF9" w14:textId="501EDF23" w:rsidR="0043365F" w:rsidRPr="00C84B28" w:rsidRDefault="004D3ECB" w:rsidP="00977750">
                  <w:pPr>
                    <w:rPr>
                      <w:color w:val="000000" w:themeColor="text1"/>
                    </w:rPr>
                  </w:pPr>
                  <w:proofErr w:type="gramStart"/>
                  <w:r w:rsidRPr="00C84B28">
                    <w:rPr>
                      <w:color w:val="000000" w:themeColor="text1"/>
                    </w:rPr>
                    <w:t>.</w:t>
                  </w:r>
                  <w:r w:rsidR="000B5407">
                    <w:rPr>
                      <w:color w:val="000000" w:themeColor="text1"/>
                    </w:rPr>
                    <w:t>raw</w:t>
                  </w:r>
                  <w:proofErr w:type="gramEnd"/>
                  <w:r w:rsidR="000B5407">
                    <w:rPr>
                      <w:color w:val="000000" w:themeColor="text1"/>
                    </w:rPr>
                    <w:t>/.excel</w:t>
                  </w:r>
                </w:p>
              </w:tc>
              <w:tc>
                <w:tcPr>
                  <w:tcW w:w="2126" w:type="dxa"/>
                </w:tcPr>
                <w:p w14:paraId="5BB60CEC" w14:textId="271E55E9" w:rsidR="0043365F" w:rsidRPr="00C84B28" w:rsidRDefault="004D3ECB" w:rsidP="00977750">
                  <w:pPr>
                    <w:rPr>
                      <w:color w:val="000000" w:themeColor="text1"/>
                    </w:rPr>
                  </w:pPr>
                  <w:r w:rsidRPr="00C84B28">
                    <w:rPr>
                      <w:color w:val="000000" w:themeColor="text1"/>
                    </w:rPr>
                    <w:t>10-50 GB</w:t>
                  </w:r>
                </w:p>
              </w:tc>
              <w:tc>
                <w:tcPr>
                  <w:tcW w:w="2156" w:type="dxa"/>
                </w:tcPr>
                <w:p w14:paraId="721AAB19" w14:textId="45139B0E" w:rsidR="0043365F" w:rsidRPr="00C84B28" w:rsidRDefault="004D3ECB" w:rsidP="00977750">
                  <w:pPr>
                    <w:rPr>
                      <w:color w:val="000000" w:themeColor="text1"/>
                    </w:rPr>
                  </w:pPr>
                  <w:r w:rsidRPr="00C84B28">
                    <w:rPr>
                      <w:color w:val="000000" w:themeColor="text1"/>
                    </w:rPr>
                    <w:t>N/A</w:t>
                  </w:r>
                </w:p>
              </w:tc>
            </w:tr>
            <w:tr w:rsidR="000B5407" w14:paraId="7F0A0CF0" w14:textId="77777777" w:rsidTr="0021015A">
              <w:tc>
                <w:tcPr>
                  <w:tcW w:w="1588" w:type="dxa"/>
                </w:tcPr>
                <w:p w14:paraId="254B4A49" w14:textId="208C81E4" w:rsidR="000B5407" w:rsidRDefault="000B5407" w:rsidP="000B5407">
                  <w:pPr>
                    <w:rPr>
                      <w:color w:val="000000" w:themeColor="text1"/>
                    </w:rPr>
                  </w:pPr>
                  <w:r>
                    <w:rPr>
                      <w:color w:val="000000" w:themeColor="text1"/>
                    </w:rPr>
                    <w:t xml:space="preserve">Metabolomics and </w:t>
                  </w:r>
                  <w:proofErr w:type="spellStart"/>
                  <w:r>
                    <w:rPr>
                      <w:color w:val="000000" w:themeColor="text1"/>
                    </w:rPr>
                    <w:t>lipidomics</w:t>
                  </w:r>
                  <w:proofErr w:type="spellEnd"/>
                  <w:r>
                    <w:rPr>
                      <w:color w:val="000000" w:themeColor="text1"/>
                    </w:rPr>
                    <w:t xml:space="preserve"> data</w:t>
                  </w:r>
                </w:p>
              </w:tc>
              <w:tc>
                <w:tcPr>
                  <w:tcW w:w="1842" w:type="dxa"/>
                </w:tcPr>
                <w:p w14:paraId="546D901C" w14:textId="3EA2AE68" w:rsidR="000B5407" w:rsidRPr="00C84B28" w:rsidRDefault="000B5407" w:rsidP="000B5407">
                  <w:pPr>
                    <w:rPr>
                      <w:color w:val="000000" w:themeColor="text1"/>
                    </w:rPr>
                  </w:pPr>
                  <w:r w:rsidRPr="00C84B28">
                    <w:rPr>
                      <w:color w:val="000000" w:themeColor="text1"/>
                    </w:rPr>
                    <w:t>Raw and processed files</w:t>
                  </w:r>
                </w:p>
              </w:tc>
              <w:tc>
                <w:tcPr>
                  <w:tcW w:w="2332" w:type="dxa"/>
                </w:tcPr>
                <w:p w14:paraId="0A3E67DA" w14:textId="0E1B1EF8" w:rsidR="000B5407" w:rsidRPr="00C84B28" w:rsidRDefault="000B5407" w:rsidP="000B5407">
                  <w:pPr>
                    <w:rPr>
                      <w:color w:val="000000" w:themeColor="text1"/>
                    </w:rPr>
                  </w:pPr>
                  <w:r w:rsidRPr="00C84B28">
                    <w:rPr>
                      <w:color w:val="000000" w:themeColor="text1"/>
                    </w:rPr>
                    <w:t>New</w:t>
                  </w:r>
                </w:p>
              </w:tc>
              <w:tc>
                <w:tcPr>
                  <w:tcW w:w="1354" w:type="dxa"/>
                </w:tcPr>
                <w:p w14:paraId="1722DC55" w14:textId="72417E20" w:rsidR="000B5407" w:rsidRPr="00C84B28" w:rsidRDefault="000B5407" w:rsidP="000B5407">
                  <w:pPr>
                    <w:rPr>
                      <w:color w:val="000000" w:themeColor="text1"/>
                    </w:rPr>
                  </w:pPr>
                  <w:r w:rsidRPr="00C84B28">
                    <w:rPr>
                      <w:color w:val="000000" w:themeColor="text1"/>
                    </w:rPr>
                    <w:t>Digital</w:t>
                  </w:r>
                </w:p>
              </w:tc>
              <w:tc>
                <w:tcPr>
                  <w:tcW w:w="1984" w:type="dxa"/>
                </w:tcPr>
                <w:p w14:paraId="2F6B5CF5" w14:textId="70583B66" w:rsidR="000B5407" w:rsidRPr="00C84B28" w:rsidRDefault="000B5407" w:rsidP="000B5407">
                  <w:pPr>
                    <w:rPr>
                      <w:color w:val="000000" w:themeColor="text1"/>
                    </w:rPr>
                  </w:pPr>
                  <w:r w:rsidRPr="00C84B28">
                    <w:rPr>
                      <w:color w:val="000000" w:themeColor="text1"/>
                    </w:rPr>
                    <w:t>Numerical</w:t>
                  </w:r>
                </w:p>
              </w:tc>
              <w:tc>
                <w:tcPr>
                  <w:tcW w:w="1985" w:type="dxa"/>
                </w:tcPr>
                <w:p w14:paraId="44D9DFB2" w14:textId="383DD4E8" w:rsidR="000B5407" w:rsidRPr="00C84B28" w:rsidRDefault="000B5407" w:rsidP="000B5407">
                  <w:pPr>
                    <w:rPr>
                      <w:color w:val="000000" w:themeColor="text1"/>
                    </w:rPr>
                  </w:pPr>
                  <w:proofErr w:type="gramStart"/>
                  <w:r w:rsidRPr="00C84B28">
                    <w:rPr>
                      <w:color w:val="000000" w:themeColor="text1"/>
                    </w:rPr>
                    <w:t>.</w:t>
                  </w:r>
                  <w:r>
                    <w:rPr>
                      <w:color w:val="000000" w:themeColor="text1"/>
                    </w:rPr>
                    <w:t>raw</w:t>
                  </w:r>
                  <w:proofErr w:type="gramEnd"/>
                  <w:r>
                    <w:rPr>
                      <w:color w:val="000000" w:themeColor="text1"/>
                    </w:rPr>
                    <w:t>/.excel</w:t>
                  </w:r>
                </w:p>
              </w:tc>
              <w:tc>
                <w:tcPr>
                  <w:tcW w:w="2126" w:type="dxa"/>
                </w:tcPr>
                <w:p w14:paraId="75678E72" w14:textId="53BB7B84" w:rsidR="000B5407" w:rsidRPr="00C84B28" w:rsidRDefault="000B5407" w:rsidP="000B5407">
                  <w:pPr>
                    <w:rPr>
                      <w:color w:val="000000" w:themeColor="text1"/>
                    </w:rPr>
                  </w:pPr>
                  <w:r w:rsidRPr="00C84B28">
                    <w:rPr>
                      <w:color w:val="000000" w:themeColor="text1"/>
                    </w:rPr>
                    <w:t>10-50 GB</w:t>
                  </w:r>
                </w:p>
              </w:tc>
              <w:tc>
                <w:tcPr>
                  <w:tcW w:w="2156" w:type="dxa"/>
                </w:tcPr>
                <w:p w14:paraId="20D0A300" w14:textId="3D9A6EA4" w:rsidR="000B5407" w:rsidRPr="00C84B28" w:rsidRDefault="000B5407" w:rsidP="000B5407">
                  <w:pPr>
                    <w:rPr>
                      <w:color w:val="000000" w:themeColor="text1"/>
                    </w:rPr>
                  </w:pPr>
                  <w:r w:rsidRPr="00C84B28">
                    <w:rPr>
                      <w:color w:val="000000" w:themeColor="text1"/>
                    </w:rPr>
                    <w:t>N/A</w:t>
                  </w:r>
                </w:p>
              </w:tc>
            </w:tr>
          </w:tbl>
          <w:p w14:paraId="0DCAF6FB" w14:textId="77777777" w:rsidR="00BA789F" w:rsidRDefault="00BA789F" w:rsidP="00BA789F">
            <w:pPr>
              <w:spacing w:before="80"/>
              <w:rPr>
                <w:lang w:val="en-US"/>
              </w:rPr>
            </w:pPr>
          </w:p>
        </w:tc>
      </w:tr>
      <w:tr w:rsidR="00BA789F" w:rsidRPr="00F42A6F" w14:paraId="536CDD3E" w14:textId="77777777" w:rsidTr="00306CBC">
        <w:trPr>
          <w:cantSplit/>
          <w:trHeight w:val="269"/>
        </w:trPr>
        <w:tc>
          <w:tcPr>
            <w:tcW w:w="15593" w:type="dxa"/>
            <w:gridSpan w:val="2"/>
          </w:tcPr>
          <w:p w14:paraId="2C99604C"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31013F0"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6180B0E" w14:textId="0CD38BC0" w:rsidR="00BA789F" w:rsidRPr="009D7B03" w:rsidRDefault="00000000" w:rsidP="009D7B03">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tc>
      </w:tr>
      <w:tr w:rsidR="00AE4A22" w:rsidRPr="00F42A6F" w14:paraId="5853FA58" w14:textId="77777777" w:rsidTr="00436EB9">
        <w:trPr>
          <w:cantSplit/>
          <w:trHeight w:val="269"/>
        </w:trPr>
        <w:tc>
          <w:tcPr>
            <w:tcW w:w="4962" w:type="dxa"/>
          </w:tcPr>
          <w:p w14:paraId="1270867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1E34F23" w14:textId="77777777" w:rsidR="00AE4A22" w:rsidRDefault="00AE4A22" w:rsidP="00CA2D12"/>
        </w:tc>
        <w:tc>
          <w:tcPr>
            <w:tcW w:w="10631" w:type="dxa"/>
          </w:tcPr>
          <w:p w14:paraId="085FA545" w14:textId="1D56D6C6" w:rsidR="00AE4A22" w:rsidRDefault="00C84B28" w:rsidP="00345E00">
            <w:pPr>
              <w:rPr>
                <w:lang w:val="en-US"/>
              </w:rPr>
            </w:pPr>
            <w:r>
              <w:rPr>
                <w:lang w:val="en-US"/>
              </w:rPr>
              <w:t>N/A</w:t>
            </w:r>
          </w:p>
        </w:tc>
      </w:tr>
      <w:tr w:rsidR="003D036F" w:rsidRPr="00F42A6F" w14:paraId="0E6EAD0B" w14:textId="77777777" w:rsidTr="00436EB9">
        <w:trPr>
          <w:cantSplit/>
          <w:trHeight w:val="269"/>
        </w:trPr>
        <w:tc>
          <w:tcPr>
            <w:tcW w:w="4962" w:type="dxa"/>
          </w:tcPr>
          <w:p w14:paraId="28B7EE3C" w14:textId="77777777" w:rsidR="003D036F" w:rsidRPr="00BA4816" w:rsidRDefault="00FB5895" w:rsidP="00632536">
            <w:pPr>
              <w:rPr>
                <w:color w:val="000000" w:themeColor="text1"/>
              </w:rPr>
            </w:pPr>
            <w:r w:rsidRPr="00BA4816">
              <w:rPr>
                <w:color w:val="000000" w:themeColor="text1"/>
              </w:rPr>
              <w:lastRenderedPageBreak/>
              <w:t xml:space="preserve">Are there any ethical issues concerning the creation and/or use of the data </w:t>
            </w:r>
            <w:r w:rsidR="002330AD" w:rsidRPr="00BA4816">
              <w:rPr>
                <w:color w:val="000000" w:themeColor="text1"/>
              </w:rPr>
              <w:br/>
            </w:r>
            <w:r w:rsidRPr="00BA4816">
              <w:rPr>
                <w:color w:val="000000" w:themeColor="text1"/>
              </w:rPr>
              <w:t xml:space="preserve">(e.g. experiments on humans or animals, dual use)? </w:t>
            </w:r>
            <w:r w:rsidR="00EE33E8" w:rsidRPr="00BA4816">
              <w:rPr>
                <w:color w:val="000000" w:themeColor="text1"/>
              </w:rPr>
              <w:t xml:space="preserve">If so, </w:t>
            </w:r>
            <w:r w:rsidRPr="00BA4816">
              <w:rPr>
                <w:color w:val="000000" w:themeColor="text1"/>
              </w:rPr>
              <w:t>refer to specific datasets or data types when appropriate</w:t>
            </w:r>
            <w:r w:rsidR="00632536" w:rsidRPr="00BA4816">
              <w:rPr>
                <w:color w:val="000000" w:themeColor="text1"/>
              </w:rPr>
              <w:t xml:space="preserve"> and provide the relevant ethical approval number</w:t>
            </w:r>
            <w:r w:rsidRPr="00BA4816">
              <w:rPr>
                <w:color w:val="000000" w:themeColor="text1"/>
              </w:rPr>
              <w:t>.</w:t>
            </w:r>
          </w:p>
        </w:tc>
        <w:tc>
          <w:tcPr>
            <w:tcW w:w="10631" w:type="dxa"/>
          </w:tcPr>
          <w:p w14:paraId="79860B52" w14:textId="623439B3" w:rsidR="004238C6" w:rsidRPr="00BA4816" w:rsidRDefault="00C84B28" w:rsidP="003D128A">
            <w:pPr>
              <w:rPr>
                <w:color w:val="000000" w:themeColor="text1"/>
                <w:lang w:val="en-US"/>
              </w:rPr>
            </w:pPr>
            <w:r w:rsidRPr="00BA4816">
              <w:rPr>
                <w:color w:val="000000" w:themeColor="text1"/>
                <w:lang w:val="en-US"/>
              </w:rPr>
              <w:t>Human biopsies</w:t>
            </w:r>
            <w:r w:rsidR="00435F54" w:rsidRPr="00BA4816">
              <w:rPr>
                <w:color w:val="000000" w:themeColor="text1"/>
                <w:lang w:val="en-US"/>
              </w:rPr>
              <w:t>: EKNZ BASEC 2016-01040</w:t>
            </w:r>
            <w:r w:rsidRPr="00BA4816">
              <w:rPr>
                <w:color w:val="000000" w:themeColor="text1"/>
                <w:lang w:val="en-US"/>
              </w:rPr>
              <w:t xml:space="preserve"> </w:t>
            </w:r>
          </w:p>
          <w:p w14:paraId="06DF3822" w14:textId="04876D72" w:rsidR="00EE33E8" w:rsidRPr="00BA4816" w:rsidRDefault="004238C6" w:rsidP="003D128A">
            <w:pPr>
              <w:rPr>
                <w:color w:val="000000" w:themeColor="text1"/>
                <w:lang w:val="en-US"/>
              </w:rPr>
            </w:pPr>
            <w:r w:rsidRPr="00BA4816">
              <w:rPr>
                <w:color w:val="000000" w:themeColor="text1"/>
                <w:lang w:val="en-US"/>
              </w:rPr>
              <w:t xml:space="preserve">Mouse experiment </w:t>
            </w:r>
            <w:r w:rsidR="00FC0A96" w:rsidRPr="00BA4816">
              <w:rPr>
                <w:color w:val="000000" w:themeColor="text1"/>
                <w:lang w:val="en-US"/>
              </w:rPr>
              <w:t xml:space="preserve">PPL: 133/2023 </w:t>
            </w:r>
          </w:p>
          <w:p w14:paraId="3C792434" w14:textId="77777777" w:rsidR="00EE33E8" w:rsidRPr="00BA4816" w:rsidRDefault="00EE33E8" w:rsidP="003D128A">
            <w:pPr>
              <w:rPr>
                <w:color w:val="000000" w:themeColor="text1"/>
                <w:lang w:val="en-US"/>
              </w:rPr>
            </w:pPr>
          </w:p>
        </w:tc>
      </w:tr>
      <w:tr w:rsidR="003D036F" w:rsidRPr="00F42A6F" w14:paraId="46F9A9D1" w14:textId="77777777" w:rsidTr="00436EB9">
        <w:trPr>
          <w:cantSplit/>
          <w:trHeight w:val="269"/>
        </w:trPr>
        <w:tc>
          <w:tcPr>
            <w:tcW w:w="4962" w:type="dxa"/>
          </w:tcPr>
          <w:p w14:paraId="46F143C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5B8B7C0" w14:textId="17652A51" w:rsidR="00920315" w:rsidRDefault="00000000" w:rsidP="00920315">
            <w:pPr>
              <w:rPr>
                <w:lang w:val="en-US"/>
              </w:rPr>
            </w:pPr>
            <w:sdt>
              <w:sdtPr>
                <w:rPr>
                  <w:lang w:val="en-US"/>
                </w:rPr>
                <w:id w:val="308687415"/>
                <w14:checkbox>
                  <w14:checked w14:val="1"/>
                  <w14:checkedState w14:val="2612" w14:font="MS Gothic"/>
                  <w14:uncheckedState w14:val="2610" w14:font="MS Gothic"/>
                </w14:checkbox>
              </w:sdtPr>
              <w:sdtContent>
                <w:r w:rsidR="00C73FEB">
                  <w:rPr>
                    <w:rFonts w:ascii="MS Gothic" w:eastAsia="MS Gothic" w:hAnsi="MS Gothic" w:hint="eastAsia"/>
                    <w:lang w:val="en-US"/>
                  </w:rPr>
                  <w:t>☒</w:t>
                </w:r>
              </w:sdtContent>
            </w:sdt>
            <w:r w:rsidR="00920315" w:rsidRPr="00250516">
              <w:rPr>
                <w:lang w:val="en-US"/>
              </w:rPr>
              <w:t xml:space="preserve"> </w:t>
            </w:r>
            <w:r w:rsidR="00920315">
              <w:rPr>
                <w:lang w:val="en-US"/>
              </w:rPr>
              <w:t>No</w:t>
            </w:r>
          </w:p>
          <w:p w14:paraId="754F88B8" w14:textId="77777777" w:rsidR="00382948" w:rsidRDefault="00382948" w:rsidP="00E62A40">
            <w:pPr>
              <w:rPr>
                <w:lang w:val="en-US"/>
              </w:rPr>
            </w:pPr>
          </w:p>
          <w:p w14:paraId="073CEA6A" w14:textId="77777777" w:rsidR="003D036F" w:rsidRDefault="003D036F" w:rsidP="00345E00">
            <w:pPr>
              <w:rPr>
                <w:lang w:val="en-US"/>
              </w:rPr>
            </w:pPr>
          </w:p>
        </w:tc>
      </w:tr>
      <w:tr w:rsidR="003D036F" w:rsidRPr="00F42A6F" w14:paraId="1C3294D2" w14:textId="77777777" w:rsidTr="00436EB9">
        <w:trPr>
          <w:cantSplit/>
          <w:trHeight w:val="269"/>
        </w:trPr>
        <w:tc>
          <w:tcPr>
            <w:tcW w:w="4962" w:type="dxa"/>
          </w:tcPr>
          <w:p w14:paraId="72F4917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54AE120" w14:textId="34B563C7" w:rsidR="00DF3028" w:rsidRPr="00433D04" w:rsidRDefault="00000000" w:rsidP="00C30D76">
            <w:pPr>
              <w:rPr>
                <w:lang w:val="en-US"/>
              </w:rPr>
            </w:pPr>
            <w:sdt>
              <w:sdtPr>
                <w:rPr>
                  <w:lang w:val="en-US"/>
                </w:rPr>
                <w:id w:val="-955715386"/>
                <w14:checkbox>
                  <w14:checked w14:val="1"/>
                  <w14:checkedState w14:val="2612" w14:font="MS Gothic"/>
                  <w14:uncheckedState w14:val="2610" w14:font="MS Gothic"/>
                </w14:checkbox>
              </w:sdtPr>
              <w:sdtContent>
                <w:r w:rsidR="00C73FEB">
                  <w:rPr>
                    <w:rFonts w:ascii="MS Gothic" w:eastAsia="MS Gothic" w:hAnsi="MS Gothic" w:hint="eastAsia"/>
                    <w:lang w:val="en-US"/>
                  </w:rPr>
                  <w:t>☒</w:t>
                </w:r>
              </w:sdtContent>
            </w:sdt>
            <w:r w:rsidR="00DF3028" w:rsidRPr="00433D04">
              <w:rPr>
                <w:lang w:val="en-US"/>
              </w:rPr>
              <w:t xml:space="preserve"> </w:t>
            </w:r>
            <w:r w:rsidR="00C30D76">
              <w:rPr>
                <w:lang w:val="en-US"/>
              </w:rPr>
              <w:t>No</w:t>
            </w:r>
          </w:p>
          <w:p w14:paraId="64AB56EC" w14:textId="77777777" w:rsidR="003D036F" w:rsidRDefault="003D036F" w:rsidP="00345E00">
            <w:pPr>
              <w:rPr>
                <w:lang w:val="en-US"/>
              </w:rPr>
            </w:pPr>
          </w:p>
        </w:tc>
      </w:tr>
      <w:tr w:rsidR="003D036F" w:rsidRPr="00F42A6F" w14:paraId="10BD3DC7" w14:textId="77777777" w:rsidTr="00436EB9">
        <w:trPr>
          <w:cantSplit/>
          <w:trHeight w:val="269"/>
        </w:trPr>
        <w:tc>
          <w:tcPr>
            <w:tcW w:w="4962" w:type="dxa"/>
          </w:tcPr>
          <w:p w14:paraId="5B840425" w14:textId="77777777" w:rsidR="003D036F" w:rsidRPr="00BA4816" w:rsidRDefault="007C3FA4" w:rsidP="00AE4A22">
            <w:pPr>
              <w:rPr>
                <w:color w:val="000000" w:themeColor="text1"/>
              </w:rPr>
            </w:pPr>
            <w:r w:rsidRPr="00BA4816">
              <w:rPr>
                <w:color w:val="000000" w:themeColor="text1"/>
              </w:rPr>
              <w:t xml:space="preserve">Do existing 3rd party agreements restrict exploitation or dissemination of the data you (re)use (e.g. Material/Data transfer agreements, research collaboration agreements)? </w:t>
            </w:r>
            <w:r w:rsidRPr="00BA4816">
              <w:rPr>
                <w:color w:val="000000" w:themeColor="text1"/>
              </w:rPr>
              <w:br/>
              <w:t>If so, please explain to what data they relate and what restrictions are in place.</w:t>
            </w:r>
          </w:p>
        </w:tc>
        <w:tc>
          <w:tcPr>
            <w:tcW w:w="10631" w:type="dxa"/>
          </w:tcPr>
          <w:p w14:paraId="7A7C0406" w14:textId="74629EB4" w:rsidR="007C3FA4" w:rsidRPr="00BA4816" w:rsidRDefault="00000000" w:rsidP="007C3FA4">
            <w:pPr>
              <w:rPr>
                <w:color w:val="000000" w:themeColor="text1"/>
                <w:lang w:val="en-US"/>
              </w:rPr>
            </w:pPr>
            <w:sdt>
              <w:sdtPr>
                <w:rPr>
                  <w:color w:val="000000" w:themeColor="text1"/>
                  <w:lang w:val="en-US"/>
                </w:rPr>
                <w:id w:val="-755433304"/>
                <w14:checkbox>
                  <w14:checked w14:val="1"/>
                  <w14:checkedState w14:val="2612" w14:font="MS Gothic"/>
                  <w14:uncheckedState w14:val="2610" w14:font="MS Gothic"/>
                </w14:checkbox>
              </w:sdtPr>
              <w:sdtContent>
                <w:r w:rsidR="00C73FEB" w:rsidRPr="00BA4816">
                  <w:rPr>
                    <w:rFonts w:ascii="MS Gothic" w:eastAsia="MS Gothic" w:hAnsi="MS Gothic" w:hint="eastAsia"/>
                    <w:color w:val="000000" w:themeColor="text1"/>
                    <w:lang w:val="en-US"/>
                  </w:rPr>
                  <w:t>☒</w:t>
                </w:r>
              </w:sdtContent>
            </w:sdt>
            <w:r w:rsidR="007C3FA4" w:rsidRPr="00BA4816">
              <w:rPr>
                <w:color w:val="000000" w:themeColor="text1"/>
                <w:lang w:val="en-US"/>
              </w:rPr>
              <w:t xml:space="preserve"> </w:t>
            </w:r>
            <w:r w:rsidR="00BA4816">
              <w:rPr>
                <w:color w:val="000000" w:themeColor="text1"/>
                <w:lang w:val="en-US"/>
              </w:rPr>
              <w:t>No</w:t>
            </w:r>
          </w:p>
          <w:p w14:paraId="31EA9E07" w14:textId="77777777" w:rsidR="003D036F" w:rsidRPr="00BA4816" w:rsidRDefault="003D036F" w:rsidP="00A06ADF">
            <w:pPr>
              <w:rPr>
                <w:color w:val="000000" w:themeColor="text1"/>
                <w:lang w:val="en-US"/>
              </w:rPr>
            </w:pPr>
          </w:p>
        </w:tc>
      </w:tr>
      <w:tr w:rsidR="003D036F" w:rsidRPr="00F42A6F" w14:paraId="751CFBF9" w14:textId="77777777" w:rsidTr="00436EB9">
        <w:trPr>
          <w:cantSplit/>
          <w:trHeight w:val="269"/>
        </w:trPr>
        <w:tc>
          <w:tcPr>
            <w:tcW w:w="4962" w:type="dxa"/>
          </w:tcPr>
          <w:p w14:paraId="46F7AD7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5A22E68" w14:textId="2837AFB2"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73FEB">
                  <w:rPr>
                    <w:rFonts w:ascii="MS Gothic" w:eastAsia="MS Gothic" w:hAnsi="MS Gothic" w:hint="eastAsia"/>
                    <w:lang w:val="en-US"/>
                  </w:rPr>
                  <w:t>☒</w:t>
                </w:r>
              </w:sdtContent>
            </w:sdt>
            <w:r w:rsidR="00950DB8">
              <w:rPr>
                <w:lang w:val="en-US"/>
              </w:rPr>
              <w:t xml:space="preserve"> No</w:t>
            </w:r>
          </w:p>
          <w:p w14:paraId="7A4CF341" w14:textId="77777777" w:rsidR="003D036F" w:rsidRDefault="003D036F" w:rsidP="00A06ADF">
            <w:pPr>
              <w:rPr>
                <w:lang w:val="en-US"/>
              </w:rPr>
            </w:pPr>
          </w:p>
        </w:tc>
      </w:tr>
    </w:tbl>
    <w:p w14:paraId="73FB66EE" w14:textId="77777777" w:rsidR="00171BFB" w:rsidRDefault="00171BFB"/>
    <w:p w14:paraId="0EA8B2D2" w14:textId="77777777" w:rsidR="00171BFB" w:rsidRDefault="00171BFB"/>
    <w:p w14:paraId="78E0ED97" w14:textId="04F3CC3D" w:rsidR="009D7B03" w:rsidRDefault="009D7B03">
      <w:r>
        <w:br w:type="page"/>
      </w:r>
    </w:p>
    <w:p w14:paraId="17EEF67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2EA28E8" w14:textId="77777777" w:rsidTr="005E32FD">
        <w:trPr>
          <w:cantSplit/>
          <w:trHeight w:val="269"/>
        </w:trPr>
        <w:tc>
          <w:tcPr>
            <w:tcW w:w="15593" w:type="dxa"/>
            <w:gridSpan w:val="2"/>
            <w:shd w:val="clear" w:color="auto" w:fill="5B9BD5" w:themeFill="accent5"/>
          </w:tcPr>
          <w:p w14:paraId="6807A8BF" w14:textId="77777777" w:rsidR="00877A71" w:rsidRPr="00184DDE" w:rsidRDefault="00171BFB" w:rsidP="00BA789F">
            <w:pPr>
              <w:pStyle w:val="ListParagraph"/>
              <w:numPr>
                <w:ilvl w:val="0"/>
                <w:numId w:val="22"/>
              </w:numPr>
              <w:jc w:val="center"/>
              <w:rPr>
                <w:b/>
              </w:rPr>
            </w:pPr>
            <w:r>
              <w:rPr>
                <w:b/>
                <w:bCs/>
              </w:rPr>
              <w:t>Documentation and Metadata</w:t>
            </w:r>
          </w:p>
          <w:p w14:paraId="08E1A100" w14:textId="77777777" w:rsidR="00184DDE" w:rsidRPr="00AB71F6" w:rsidRDefault="00184DDE" w:rsidP="00184DDE">
            <w:pPr>
              <w:pStyle w:val="ListParagraph"/>
              <w:ind w:left="1080"/>
              <w:rPr>
                <w:b/>
              </w:rPr>
            </w:pPr>
          </w:p>
        </w:tc>
      </w:tr>
      <w:tr w:rsidR="002300DE" w14:paraId="6447148F" w14:textId="77777777" w:rsidTr="00436EB9">
        <w:trPr>
          <w:cantSplit/>
          <w:trHeight w:val="269"/>
        </w:trPr>
        <w:tc>
          <w:tcPr>
            <w:tcW w:w="4962" w:type="dxa"/>
            <w:shd w:val="clear" w:color="auto" w:fill="FFFFFF" w:themeFill="background1"/>
          </w:tcPr>
          <w:p w14:paraId="7C30370D"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0BCE7B4" w14:textId="77777777" w:rsidR="00EF7190" w:rsidRDefault="00EF7190" w:rsidP="0035345E">
            <w:pPr>
              <w:jc w:val="both"/>
            </w:pPr>
          </w:p>
          <w:p w14:paraId="4A11D981" w14:textId="77777777" w:rsidR="00EF7190" w:rsidRPr="00C0755D" w:rsidRDefault="00000000" w:rsidP="0035345E">
            <w:pPr>
              <w:jc w:val="both"/>
              <w:rPr>
                <w:rFonts w:cstheme="minorHAnsi"/>
                <w:i/>
                <w:sz w:val="22"/>
                <w:szCs w:val="22"/>
              </w:rPr>
            </w:pPr>
            <w:hyperlink r:id="rId13"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9D20008" w14:textId="77777777" w:rsidR="00CA2D12" w:rsidRPr="00CA2D12" w:rsidRDefault="00CA2D12" w:rsidP="00EF7190">
            <w:pPr>
              <w:jc w:val="both"/>
              <w:rPr>
                <w:i/>
              </w:rPr>
            </w:pPr>
          </w:p>
        </w:tc>
        <w:tc>
          <w:tcPr>
            <w:tcW w:w="10631" w:type="dxa"/>
            <w:shd w:val="clear" w:color="auto" w:fill="FFFFFF" w:themeFill="background1"/>
          </w:tcPr>
          <w:p w14:paraId="12E56084" w14:textId="2CAC6BE5" w:rsidR="00BE0883" w:rsidRPr="005720EE" w:rsidRDefault="00BE0883" w:rsidP="00991501">
            <w:pPr>
              <w:pStyle w:val="ListParagraph"/>
            </w:pPr>
            <w:r w:rsidRPr="005720EE">
              <w:t xml:space="preserve">1) Protocols </w:t>
            </w:r>
            <w:r w:rsidR="00991501">
              <w:t xml:space="preserve">and descriptions </w:t>
            </w:r>
            <w:r w:rsidRPr="005720EE">
              <w:t>containing info about both materials</w:t>
            </w:r>
            <w:r w:rsidR="005322F0">
              <w:t xml:space="preserve"> </w:t>
            </w:r>
            <w:r w:rsidRPr="005720EE">
              <w:t>(</w:t>
            </w:r>
            <w:r w:rsidR="005322F0">
              <w:t xml:space="preserve">product names, vendors, </w:t>
            </w:r>
            <w:r w:rsidR="005C6847">
              <w:t>chemical ID’s, instrument ID’s…</w:t>
            </w:r>
            <w:r w:rsidRPr="005720EE">
              <w:t>.)</w:t>
            </w:r>
            <w:r w:rsidR="005322F0">
              <w:t xml:space="preserve"> </w:t>
            </w:r>
            <w:r w:rsidRPr="005720EE">
              <w:t>and methods</w:t>
            </w:r>
            <w:r w:rsidR="005322F0">
              <w:t xml:space="preserve"> (experimental </w:t>
            </w:r>
            <w:r w:rsidR="005322F0" w:rsidRPr="005720EE">
              <w:t>setting, parameters, set-up</w:t>
            </w:r>
            <w:r w:rsidR="005C6847">
              <w:t>’s</w:t>
            </w:r>
            <w:r w:rsidR="005322F0" w:rsidRPr="005720EE">
              <w:t xml:space="preserve">, </w:t>
            </w:r>
            <w:r w:rsidR="00991501">
              <w:t>…</w:t>
            </w:r>
            <w:r w:rsidRPr="005720EE">
              <w:t>) will</w:t>
            </w:r>
          </w:p>
          <w:p w14:paraId="04B467CC" w14:textId="4E9260B3" w:rsidR="00BE0883" w:rsidRPr="005720EE" w:rsidRDefault="00BE0883" w:rsidP="006D31DB">
            <w:pPr>
              <w:pStyle w:val="ListParagraph"/>
            </w:pPr>
            <w:r w:rsidRPr="005720EE">
              <w:t xml:space="preserve">be collected in </w:t>
            </w:r>
            <w:r w:rsidR="006D31DB">
              <w:t>an electronic lab book</w:t>
            </w:r>
            <w:r w:rsidR="00991501">
              <w:t xml:space="preserve"> that remain </w:t>
            </w:r>
            <w:r w:rsidR="000B5407">
              <w:t xml:space="preserve">as a </w:t>
            </w:r>
            <w:r w:rsidR="00991501">
              <w:t>property of the lab</w:t>
            </w:r>
            <w:r w:rsidRPr="005720EE">
              <w:t>.</w:t>
            </w:r>
          </w:p>
          <w:p w14:paraId="53A43875" w14:textId="7EB6404F" w:rsidR="00CB0EC8" w:rsidRDefault="00BE0883" w:rsidP="005720EE">
            <w:pPr>
              <w:pStyle w:val="ListParagraph"/>
              <w:rPr>
                <w:color w:val="000000" w:themeColor="text1"/>
              </w:rPr>
            </w:pPr>
            <w:r w:rsidRPr="00F91192">
              <w:rPr>
                <w:color w:val="000000" w:themeColor="text1"/>
              </w:rPr>
              <w:t xml:space="preserve">2) </w:t>
            </w:r>
            <w:r w:rsidR="00B67344">
              <w:rPr>
                <w:color w:val="000000" w:themeColor="text1"/>
              </w:rPr>
              <w:t>D</w:t>
            </w:r>
            <w:r w:rsidR="00BA2339">
              <w:rPr>
                <w:color w:val="000000" w:themeColor="text1"/>
              </w:rPr>
              <w:t xml:space="preserve">ata (images, excel, word, statistical output, sequencing data, mass spec data…) will be stored on the lab’s </w:t>
            </w:r>
            <w:r w:rsidR="00870313">
              <w:rPr>
                <w:color w:val="000000" w:themeColor="text1"/>
              </w:rPr>
              <w:t xml:space="preserve">drive, </w:t>
            </w:r>
            <w:r w:rsidR="00D40D48">
              <w:rPr>
                <w:color w:val="000000" w:themeColor="text1"/>
              </w:rPr>
              <w:t>all da</w:t>
            </w:r>
            <w:r w:rsidR="000B5407">
              <w:rPr>
                <w:color w:val="000000" w:themeColor="text1"/>
              </w:rPr>
              <w:t>t</w:t>
            </w:r>
            <w:r w:rsidR="00D40D48">
              <w:rPr>
                <w:color w:val="000000" w:themeColor="text1"/>
              </w:rPr>
              <w:t>a</w:t>
            </w:r>
            <w:r w:rsidR="00870313">
              <w:rPr>
                <w:color w:val="000000" w:themeColor="text1"/>
              </w:rPr>
              <w:t xml:space="preserve"> is centrally back-</w:t>
            </w:r>
            <w:r w:rsidR="0013523C">
              <w:rPr>
                <w:color w:val="000000" w:themeColor="text1"/>
              </w:rPr>
              <w:t>upped</w:t>
            </w:r>
            <w:r w:rsidR="00870313">
              <w:rPr>
                <w:color w:val="000000" w:themeColor="text1"/>
              </w:rPr>
              <w:t xml:space="preserve"> by the KU Leuven SET-IT service. Data is automatically</w:t>
            </w:r>
            <w:r w:rsidR="0013523C">
              <w:rPr>
                <w:color w:val="000000" w:themeColor="text1"/>
              </w:rPr>
              <w:t xml:space="preserve"> </w:t>
            </w:r>
            <w:r w:rsidR="00870313">
              <w:rPr>
                <w:color w:val="000000" w:themeColor="text1"/>
              </w:rPr>
              <w:t>cloud-based</w:t>
            </w:r>
            <w:r w:rsidR="0013523C">
              <w:rPr>
                <w:color w:val="000000" w:themeColor="text1"/>
              </w:rPr>
              <w:t xml:space="preserve"> </w:t>
            </w:r>
            <w:r w:rsidR="006D31DB">
              <w:rPr>
                <w:color w:val="000000" w:themeColor="text1"/>
              </w:rPr>
              <w:t>(</w:t>
            </w:r>
            <w:r w:rsidR="00870313">
              <w:rPr>
                <w:color w:val="000000" w:themeColor="text1"/>
              </w:rPr>
              <w:t>one-drive).</w:t>
            </w:r>
          </w:p>
          <w:p w14:paraId="78554EC6" w14:textId="2D986AFE" w:rsidR="00CA2D12" w:rsidRDefault="00CB0EC8" w:rsidP="005720EE">
            <w:pPr>
              <w:pStyle w:val="ListParagraph"/>
              <w:rPr>
                <w:color w:val="000000" w:themeColor="text1"/>
              </w:rPr>
            </w:pPr>
            <w:r>
              <w:rPr>
                <w:color w:val="000000" w:themeColor="text1"/>
              </w:rPr>
              <w:t>3) Physical samples (</w:t>
            </w:r>
            <w:r w:rsidR="005720EE" w:rsidRPr="00F91192">
              <w:rPr>
                <w:color w:val="000000" w:themeColor="text1"/>
              </w:rPr>
              <w:t>vectors</w:t>
            </w:r>
            <w:r>
              <w:rPr>
                <w:color w:val="000000" w:themeColor="text1"/>
              </w:rPr>
              <w:t>,</w:t>
            </w:r>
            <w:r w:rsidR="005720EE" w:rsidRPr="00F91192">
              <w:rPr>
                <w:color w:val="000000" w:themeColor="text1"/>
              </w:rPr>
              <w:t xml:space="preserve"> proteins</w:t>
            </w:r>
            <w:r>
              <w:rPr>
                <w:color w:val="000000" w:themeColor="text1"/>
              </w:rPr>
              <w:t>, plasmids, strains</w:t>
            </w:r>
            <w:r w:rsidR="005720EE" w:rsidRPr="00F91192">
              <w:rPr>
                <w:color w:val="000000" w:themeColor="text1"/>
              </w:rPr>
              <w:t xml:space="preserve">) </w:t>
            </w:r>
            <w:r>
              <w:rPr>
                <w:color w:val="000000" w:themeColor="text1"/>
              </w:rPr>
              <w:t xml:space="preserve">will be stored for long term in the </w:t>
            </w:r>
            <w:r w:rsidR="00B57285">
              <w:rPr>
                <w:color w:val="000000" w:themeColor="text1"/>
              </w:rPr>
              <w:t>laboratory</w:t>
            </w:r>
            <w:r w:rsidR="00355F26">
              <w:rPr>
                <w:color w:val="000000" w:themeColor="text1"/>
              </w:rPr>
              <w:t>:</w:t>
            </w:r>
          </w:p>
          <w:p w14:paraId="78CE1B51" w14:textId="25C55AAF" w:rsidR="00355F26" w:rsidRPr="00015C96" w:rsidRDefault="00355F26" w:rsidP="005720EE">
            <w:pPr>
              <w:pStyle w:val="ListParagraph"/>
              <w:rPr>
                <w:color w:val="000000" w:themeColor="text1"/>
              </w:rPr>
            </w:pPr>
            <w:r w:rsidRPr="00015C96">
              <w:rPr>
                <w:color w:val="000000" w:themeColor="text1"/>
              </w:rPr>
              <w:t xml:space="preserve">- </w:t>
            </w:r>
            <w:r w:rsidR="00B57285" w:rsidRPr="00015C96">
              <w:rPr>
                <w:color w:val="000000" w:themeColor="text1"/>
              </w:rPr>
              <w:t>Cell lines</w:t>
            </w:r>
            <w:r w:rsidRPr="00015C96">
              <w:rPr>
                <w:color w:val="000000" w:themeColor="text1"/>
              </w:rPr>
              <w:t xml:space="preserve">: </w:t>
            </w:r>
            <w:r w:rsidR="00015C96" w:rsidRPr="00015C96">
              <w:rPr>
                <w:color w:val="000000" w:themeColor="text1"/>
              </w:rPr>
              <w:t xml:space="preserve">in screwcaps in the </w:t>
            </w:r>
            <w:r w:rsidR="003F1579" w:rsidRPr="00015C96">
              <w:rPr>
                <w:color w:val="000000" w:themeColor="text1"/>
              </w:rPr>
              <w:t>-150</w:t>
            </w:r>
            <w:r w:rsidR="00015C96" w:rsidRPr="00015C96">
              <w:rPr>
                <w:color w:val="000000" w:themeColor="text1"/>
              </w:rPr>
              <w:t>C freezer</w:t>
            </w:r>
            <w:r w:rsidR="00FA03EC" w:rsidRPr="00015C96">
              <w:rPr>
                <w:color w:val="000000" w:themeColor="text1"/>
              </w:rPr>
              <w:t xml:space="preserve"> equipped with a temperature alarm centrally controlled by the KU Leuven dispatch.</w:t>
            </w:r>
          </w:p>
          <w:p w14:paraId="601E57FB" w14:textId="7C0A07A0" w:rsidR="000B5407" w:rsidRDefault="000B5407" w:rsidP="005720EE">
            <w:pPr>
              <w:pStyle w:val="ListParagraph"/>
              <w:rPr>
                <w:color w:val="000000" w:themeColor="text1"/>
              </w:rPr>
            </w:pPr>
            <w:r>
              <w:rPr>
                <w:color w:val="000000" w:themeColor="text1"/>
              </w:rPr>
              <w:t>-Mouse strains: will be kept in the KU Leuven animal facility.</w:t>
            </w:r>
          </w:p>
          <w:p w14:paraId="6481BEF7" w14:textId="76957E61" w:rsidR="00355F26" w:rsidRPr="00015C96" w:rsidRDefault="00355F26" w:rsidP="005720EE">
            <w:pPr>
              <w:pStyle w:val="ListParagraph"/>
              <w:rPr>
                <w:color w:val="000000" w:themeColor="text1"/>
              </w:rPr>
            </w:pPr>
            <w:r w:rsidRPr="00015C96">
              <w:rPr>
                <w:color w:val="000000" w:themeColor="text1"/>
              </w:rPr>
              <w:t>- Vectors</w:t>
            </w:r>
            <w:r w:rsidR="00FA03EC" w:rsidRPr="00015C96">
              <w:rPr>
                <w:color w:val="000000" w:themeColor="text1"/>
              </w:rPr>
              <w:t xml:space="preserve"> and plasmids: in screwcaps in the -20C freezer, equipped with a temperature alarm.</w:t>
            </w:r>
          </w:p>
          <w:p w14:paraId="5A22CC50" w14:textId="5F3BC9DA" w:rsidR="00FA03EC" w:rsidRDefault="00FA03EC" w:rsidP="005720EE">
            <w:pPr>
              <w:pStyle w:val="ListParagraph"/>
              <w:rPr>
                <w:color w:val="000000" w:themeColor="text1"/>
              </w:rPr>
            </w:pPr>
            <w:r w:rsidRPr="00015C96">
              <w:rPr>
                <w:color w:val="000000" w:themeColor="text1"/>
              </w:rPr>
              <w:t xml:space="preserve">- </w:t>
            </w:r>
            <w:r w:rsidR="00015C96" w:rsidRPr="00015C96">
              <w:rPr>
                <w:color w:val="000000" w:themeColor="text1"/>
              </w:rPr>
              <w:t>Protein samples</w:t>
            </w:r>
            <w:r w:rsidRPr="00015C96">
              <w:rPr>
                <w:color w:val="000000" w:themeColor="text1"/>
              </w:rPr>
              <w:t>: in screwcaps in the -80C freezer, equipped with a temperature alarm centrally controlled by the KU Leuven dispatch.</w:t>
            </w:r>
          </w:p>
          <w:p w14:paraId="0FA5A3B0" w14:textId="77777777" w:rsidR="000B5407" w:rsidRDefault="000B5407" w:rsidP="000B5407">
            <w:pPr>
              <w:pStyle w:val="ListParagraph"/>
              <w:rPr>
                <w:color w:val="000000" w:themeColor="text1"/>
              </w:rPr>
            </w:pPr>
            <w:r>
              <w:rPr>
                <w:color w:val="000000" w:themeColor="text1"/>
              </w:rPr>
              <w:t xml:space="preserve">- AAVs: in screwcaps in the -80C freezer equipped with </w:t>
            </w:r>
            <w:r w:rsidRPr="00015C96">
              <w:rPr>
                <w:color w:val="000000" w:themeColor="text1"/>
              </w:rPr>
              <w:t>a temperature alarm centrally controlled by the KU Leuven dispatch.</w:t>
            </w:r>
          </w:p>
          <w:p w14:paraId="71B2A34D" w14:textId="60855833" w:rsidR="000B5407" w:rsidRPr="00015C96" w:rsidRDefault="000B5407" w:rsidP="005720EE">
            <w:pPr>
              <w:pStyle w:val="ListParagraph"/>
              <w:rPr>
                <w:color w:val="000000" w:themeColor="text1"/>
              </w:rPr>
            </w:pPr>
          </w:p>
          <w:p w14:paraId="78580865" w14:textId="13BBA922" w:rsidR="00162E1F" w:rsidRPr="005720EE" w:rsidRDefault="00162E1F" w:rsidP="005720EE">
            <w:pPr>
              <w:pStyle w:val="ListParagraph"/>
              <w:rPr>
                <w:color w:val="C00000"/>
              </w:rPr>
            </w:pPr>
            <w:r w:rsidRPr="00015C96">
              <w:rPr>
                <w:color w:val="000000" w:themeColor="text1"/>
              </w:rPr>
              <w:t>These physical samples will be inventoried digitally (in Excel) and will be updated with new data.</w:t>
            </w:r>
          </w:p>
        </w:tc>
      </w:tr>
      <w:tr w:rsidR="002300DE" w14:paraId="5C060B85" w14:textId="77777777" w:rsidTr="00436EB9">
        <w:trPr>
          <w:cantSplit/>
          <w:trHeight w:val="269"/>
        </w:trPr>
        <w:tc>
          <w:tcPr>
            <w:tcW w:w="4962" w:type="dxa"/>
            <w:shd w:val="clear" w:color="auto" w:fill="FFFFFF" w:themeFill="background1"/>
          </w:tcPr>
          <w:p w14:paraId="15EC942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FFD879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C46C43B" w14:textId="77777777" w:rsidR="00771CF4" w:rsidRDefault="00771CF4" w:rsidP="00771CF4">
            <w:pPr>
              <w:rPr>
                <w:rFonts w:ascii="Arial" w:eastAsia="Times New Roman" w:hAnsi="Arial" w:cs="Arial"/>
                <w:sz w:val="16"/>
                <w:szCs w:val="16"/>
                <w:lang w:val="en-US" w:eastAsia="nl-BE"/>
              </w:rPr>
            </w:pPr>
          </w:p>
          <w:p w14:paraId="31E2DD4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74EEDF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8F5FB8E" w14:textId="46FAC07C" w:rsidR="00F81457" w:rsidRDefault="00000000" w:rsidP="00F81457">
            <w:pPr>
              <w:rPr>
                <w:lang w:val="en-US"/>
              </w:rPr>
            </w:pPr>
            <w:sdt>
              <w:sdtPr>
                <w:rPr>
                  <w:lang w:val="en-US"/>
                </w:rPr>
                <w:id w:val="-1366749508"/>
                <w14:checkbox>
                  <w14:checked w14:val="1"/>
                  <w14:checkedState w14:val="2612" w14:font="MS Gothic"/>
                  <w14:uncheckedState w14:val="2610" w14:font="MS Gothic"/>
                </w14:checkbox>
              </w:sdtPr>
              <w:sdtContent>
                <w:r w:rsidR="00F91192">
                  <w:rPr>
                    <w:rFonts w:ascii="MS Gothic" w:eastAsia="MS Gothic" w:hAnsi="MS Gothic" w:hint="eastAsia"/>
                    <w:lang w:val="en-US"/>
                  </w:rPr>
                  <w:t>☒</w:t>
                </w:r>
              </w:sdtContent>
            </w:sdt>
            <w:r w:rsidR="00CA2D12">
              <w:rPr>
                <w:lang w:val="en-US"/>
              </w:rPr>
              <w:t xml:space="preserve"> </w:t>
            </w:r>
            <w:r w:rsidR="00376B1E">
              <w:rPr>
                <w:lang w:val="en-US"/>
              </w:rPr>
              <w:t>Yes</w:t>
            </w:r>
          </w:p>
          <w:p w14:paraId="3FB1F915" w14:textId="096BC4F1" w:rsidR="00F81457" w:rsidRPr="000B2E59" w:rsidRDefault="00376B1E" w:rsidP="00376B1E">
            <w:pPr>
              <w:rPr>
                <w:lang w:val="en-US"/>
              </w:rPr>
            </w:pPr>
            <w:r>
              <w:rPr>
                <w:lang w:val="en-US"/>
              </w:rPr>
              <w:t xml:space="preserve">Metadata from </w:t>
            </w:r>
            <w:r w:rsidR="00015C96">
              <w:rPr>
                <w:lang w:val="en-US"/>
              </w:rPr>
              <w:t>microscopy and image</w:t>
            </w:r>
            <w:r>
              <w:rPr>
                <w:lang w:val="en-US"/>
              </w:rPr>
              <w:t xml:space="preserve"> experiments and from</w:t>
            </w:r>
            <w:r w:rsidR="000B5407">
              <w:rPr>
                <w:lang w:val="en-US"/>
              </w:rPr>
              <w:t xml:space="preserve"> omics (sequencing, metabolomics, and </w:t>
            </w:r>
            <w:proofErr w:type="spellStart"/>
            <w:r w:rsidR="000B5407">
              <w:rPr>
                <w:lang w:val="en-US"/>
              </w:rPr>
              <w:t>lipidomics</w:t>
            </w:r>
            <w:proofErr w:type="spellEnd"/>
            <w:r w:rsidR="000B5407">
              <w:rPr>
                <w:lang w:val="en-US"/>
              </w:rPr>
              <w:t>)</w:t>
            </w:r>
            <w:r>
              <w:rPr>
                <w:lang w:val="en-US"/>
              </w:rPr>
              <w:t xml:space="preserve"> experiments is collected and stored in</w:t>
            </w:r>
            <w:r w:rsidR="007F5EB0">
              <w:rPr>
                <w:lang w:val="en-US"/>
              </w:rPr>
              <w:t xml:space="preserve"> software specific files (.</w:t>
            </w:r>
            <w:proofErr w:type="spellStart"/>
            <w:r w:rsidR="007F5EB0">
              <w:rPr>
                <w:lang w:val="en-US"/>
              </w:rPr>
              <w:t>czi</w:t>
            </w:r>
            <w:proofErr w:type="spellEnd"/>
            <w:r w:rsidR="007F5EB0">
              <w:rPr>
                <w:lang w:val="en-US"/>
              </w:rPr>
              <w:t>)</w:t>
            </w:r>
            <w:r w:rsidR="009A6EC2">
              <w:rPr>
                <w:lang w:val="en-US"/>
              </w:rPr>
              <w:t>,</w:t>
            </w:r>
            <w:r>
              <w:rPr>
                <w:lang w:val="en-US"/>
              </w:rPr>
              <w:t xml:space="preserve"> .txt</w:t>
            </w:r>
            <w:r w:rsidR="009A6EC2">
              <w:rPr>
                <w:lang w:val="en-US"/>
              </w:rPr>
              <w:t>,</w:t>
            </w:r>
            <w:r>
              <w:rPr>
                <w:lang w:val="en-US"/>
              </w:rPr>
              <w:t xml:space="preserve"> or .csv readable files. The metadata is stored alongside the raw data and the processed/analyzed data. The metadata contains all information on how the data was obtained (machine settings)</w:t>
            </w:r>
            <w:r w:rsidR="00F11BF8">
              <w:rPr>
                <w:lang w:val="en-US"/>
              </w:rPr>
              <w:t>, processed</w:t>
            </w:r>
            <w:r>
              <w:rPr>
                <w:lang w:val="en-US"/>
              </w:rPr>
              <w:t xml:space="preserve"> and </w:t>
            </w:r>
            <w:r w:rsidR="00F11BF8">
              <w:rPr>
                <w:lang w:val="en-US"/>
              </w:rPr>
              <w:t>all the sample identification parameters.</w:t>
            </w:r>
          </w:p>
          <w:p w14:paraId="29AD60FD" w14:textId="77777777" w:rsidR="00F81457" w:rsidRPr="00F81457" w:rsidRDefault="00F81457" w:rsidP="00F81457">
            <w:pPr>
              <w:rPr>
                <w:lang w:val="en-US"/>
              </w:rPr>
            </w:pPr>
          </w:p>
          <w:p w14:paraId="7B6E92E3" w14:textId="77777777" w:rsidR="002300DE" w:rsidRDefault="002300DE" w:rsidP="00534707">
            <w:pPr>
              <w:jc w:val="both"/>
              <w:rPr>
                <w:b/>
                <w:bCs/>
              </w:rPr>
            </w:pPr>
          </w:p>
        </w:tc>
      </w:tr>
    </w:tbl>
    <w:p w14:paraId="6EF4CD4C" w14:textId="77777777" w:rsidR="00CE6D90" w:rsidRDefault="00CE6D90"/>
    <w:p w14:paraId="4074D09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AD0FA9E" w14:textId="77777777" w:rsidTr="005E32FD">
        <w:trPr>
          <w:cantSplit/>
          <w:trHeight w:val="269"/>
        </w:trPr>
        <w:tc>
          <w:tcPr>
            <w:tcW w:w="15593" w:type="dxa"/>
            <w:gridSpan w:val="2"/>
            <w:shd w:val="clear" w:color="auto" w:fill="5B9BD5" w:themeFill="accent5"/>
          </w:tcPr>
          <w:p w14:paraId="5C735E5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0F61002" w14:textId="77777777" w:rsidR="00877A71" w:rsidRPr="00145CC7" w:rsidRDefault="00877A71" w:rsidP="00EE6614">
            <w:pPr>
              <w:ind w:left="360"/>
              <w:jc w:val="center"/>
              <w:rPr>
                <w:b/>
              </w:rPr>
            </w:pPr>
          </w:p>
        </w:tc>
      </w:tr>
      <w:tr w:rsidR="002300DE" w:rsidRPr="00760B65" w14:paraId="082C556B" w14:textId="77777777" w:rsidTr="00436EB9">
        <w:trPr>
          <w:cantSplit/>
          <w:trHeight w:val="269"/>
        </w:trPr>
        <w:tc>
          <w:tcPr>
            <w:tcW w:w="4962" w:type="dxa"/>
          </w:tcPr>
          <w:p w14:paraId="0E2B235E" w14:textId="77777777" w:rsidR="002300DE" w:rsidRDefault="00CE6D90" w:rsidP="008F2D7E">
            <w:r w:rsidRPr="002B78E0">
              <w:t>Where will the data be stored?</w:t>
            </w:r>
          </w:p>
          <w:p w14:paraId="27F887D2" w14:textId="77777777" w:rsidR="00762983" w:rsidRDefault="00762983" w:rsidP="008F2D7E"/>
          <w:p w14:paraId="047F3F6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0AF6001" w14:textId="29515B79"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6325FC">
                  <w:rPr>
                    <w:rFonts w:ascii="MS Gothic" w:eastAsia="MS Gothic" w:hAnsi="MS Gothic" w:hint="eastAsia"/>
                    <w:lang w:val="en-US"/>
                  </w:rPr>
                  <w:t>☒</w:t>
                </w:r>
              </w:sdtContent>
            </w:sdt>
            <w:r w:rsidR="00975C08">
              <w:rPr>
                <w:lang w:val="en-US"/>
              </w:rPr>
              <w:t xml:space="preserve"> Shared network drive (J-drive)</w:t>
            </w:r>
          </w:p>
          <w:p w14:paraId="0302D232" w14:textId="77777777" w:rsidR="00975C08" w:rsidRPr="00240CBB"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975C08" w:rsidRPr="00240CBB">
              <w:rPr>
                <w:lang w:val="en-US"/>
              </w:rPr>
              <w:t>Personal network drive (I-drive)</w:t>
            </w:r>
          </w:p>
          <w:p w14:paraId="1E4674C0" w14:textId="3812C420"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240CBB" w:rsidRPr="00240CBB">
                  <w:rPr>
                    <w:rFonts w:ascii="MS Gothic" w:eastAsia="MS Gothic" w:hAnsi="MS Gothic" w:hint="eastAsia"/>
                    <w:lang w:val="en-US"/>
                  </w:rPr>
                  <w:t>☒</w:t>
                </w:r>
              </w:sdtContent>
            </w:sdt>
            <w:r w:rsidR="00975C08" w:rsidRPr="00240CBB">
              <w:rPr>
                <w:lang w:val="en-US"/>
              </w:rPr>
              <w:t xml:space="preserve"> OneDrive (KU Leuven)</w:t>
            </w:r>
          </w:p>
          <w:p w14:paraId="7711FD38" w14:textId="380E315A" w:rsidR="00760B65" w:rsidRPr="00760B65" w:rsidRDefault="006325FC" w:rsidP="00400D52">
            <w:pPr>
              <w:jc w:val="both"/>
              <w:rPr>
                <w:lang w:val="en-US"/>
              </w:rPr>
            </w:pPr>
            <w:r>
              <w:rPr>
                <w:lang w:val="en-US"/>
              </w:rPr>
              <w:t>The</w:t>
            </w:r>
            <w:r w:rsidR="00952A05" w:rsidRPr="00240CBB">
              <w:rPr>
                <w:lang w:val="en-US"/>
              </w:rPr>
              <w:t xml:space="preserve"> data</w:t>
            </w:r>
            <w:r>
              <w:rPr>
                <w:lang w:val="en-US"/>
              </w:rPr>
              <w:t xml:space="preserve"> that will be part of the research papers</w:t>
            </w:r>
            <w:r w:rsidR="00952A05" w:rsidRPr="00240CBB">
              <w:rPr>
                <w:lang w:val="en-US"/>
              </w:rPr>
              <w:t xml:space="preserve"> will be </w:t>
            </w:r>
            <w:r>
              <w:rPr>
                <w:lang w:val="en-US"/>
              </w:rPr>
              <w:t xml:space="preserve">back-up in </w:t>
            </w:r>
            <w:r w:rsidR="00952A05" w:rsidRPr="00240CBB">
              <w:rPr>
                <w:lang w:val="en-US"/>
              </w:rPr>
              <w:t>a project folder on the shared drive (J:) of KU</w:t>
            </w:r>
            <w:r w:rsidR="00400D52">
              <w:rPr>
                <w:lang w:val="en-US"/>
              </w:rPr>
              <w:t xml:space="preserve"> </w:t>
            </w:r>
            <w:r w:rsidR="00952A05" w:rsidRPr="00240CBB">
              <w:rPr>
                <w:lang w:val="en-US"/>
              </w:rPr>
              <w:t>Leuven. The folder will be open for the members participating in this FWO project and is</w:t>
            </w:r>
            <w:r w:rsidR="00400D52">
              <w:rPr>
                <w:lang w:val="en-US"/>
              </w:rPr>
              <w:t xml:space="preserve"> </w:t>
            </w:r>
            <w:r w:rsidR="00952A05" w:rsidRPr="00240CBB">
              <w:rPr>
                <w:lang w:val="en-US"/>
              </w:rPr>
              <w:t xml:space="preserve">secured and backed-up by the ICTS service of KU Leuven. Copies </w:t>
            </w:r>
            <w:r>
              <w:rPr>
                <w:lang w:val="en-US"/>
              </w:rPr>
              <w:t>will be</w:t>
            </w:r>
            <w:r w:rsidR="00952A05" w:rsidRPr="00240CBB">
              <w:rPr>
                <w:lang w:val="en-US"/>
              </w:rPr>
              <w:t xml:space="preserve"> kept on</w:t>
            </w:r>
            <w:r w:rsidR="00400D52">
              <w:rPr>
                <w:lang w:val="en-US"/>
              </w:rPr>
              <w:t xml:space="preserve"> </w:t>
            </w:r>
            <w:r w:rsidR="00952A05" w:rsidRPr="00240CBB">
              <w:rPr>
                <w:lang w:val="en-US"/>
              </w:rPr>
              <w:t>personal devices</w:t>
            </w:r>
            <w:r>
              <w:rPr>
                <w:lang w:val="en-US"/>
              </w:rPr>
              <w:t xml:space="preserve"> one-drive</w:t>
            </w:r>
            <w:r w:rsidR="00952A05" w:rsidRPr="00240CBB">
              <w:rPr>
                <w:lang w:val="en-US"/>
              </w:rPr>
              <w:t xml:space="preserve">. </w:t>
            </w:r>
          </w:p>
        </w:tc>
      </w:tr>
      <w:tr w:rsidR="002300DE" w:rsidRPr="00F42A6F" w14:paraId="7E3B5645" w14:textId="77777777" w:rsidTr="00436EB9">
        <w:trPr>
          <w:cantSplit/>
          <w:trHeight w:val="269"/>
        </w:trPr>
        <w:tc>
          <w:tcPr>
            <w:tcW w:w="4962" w:type="dxa"/>
          </w:tcPr>
          <w:p w14:paraId="27D597F4" w14:textId="77777777" w:rsidR="0008393F" w:rsidRDefault="00C67569" w:rsidP="00877A71">
            <w:r w:rsidRPr="002B78E0">
              <w:t>How will the data be backed up?</w:t>
            </w:r>
          </w:p>
          <w:p w14:paraId="48333A51" w14:textId="77777777" w:rsidR="0008393F" w:rsidRDefault="0008393F" w:rsidP="0008393F"/>
          <w:p w14:paraId="7051049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F2B47BD" w14:textId="0A418BEF" w:rsidR="00F04613" w:rsidRPr="009D0792"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9D0792" w:rsidRPr="009D0792">
                  <w:rPr>
                    <w:rFonts w:ascii="MS Gothic" w:eastAsia="MS Gothic" w:hAnsi="MS Gothic" w:hint="eastAsia"/>
                    <w:lang w:val="en-US"/>
                  </w:rPr>
                  <w:t>☒</w:t>
                </w:r>
              </w:sdtContent>
            </w:sdt>
            <w:r w:rsidR="00F04613" w:rsidRPr="009D0792">
              <w:rPr>
                <w:lang w:val="en-US"/>
              </w:rPr>
              <w:t xml:space="preserve"> Standard back-up provided by KU Leuven ICTS for my storage solution</w:t>
            </w:r>
            <w:r w:rsidR="000137A6">
              <w:rPr>
                <w:lang w:val="en-US"/>
              </w:rPr>
              <w:t>.</w:t>
            </w:r>
          </w:p>
          <w:p w14:paraId="2CF18AB0" w14:textId="57C1177C" w:rsidR="002300DE" w:rsidRPr="009D0792" w:rsidRDefault="0051341A" w:rsidP="0051341A">
            <w:pPr>
              <w:jc w:val="both"/>
              <w:rPr>
                <w:lang w:val="en-US"/>
              </w:rPr>
            </w:pPr>
            <w:r w:rsidRPr="009D0792">
              <w:rPr>
                <w:lang w:val="en-US"/>
              </w:rPr>
              <w:t>The digital data will be stored on the university's central servers with automatic daily back-up</w:t>
            </w:r>
            <w:r w:rsidR="009D0792" w:rsidRPr="009D0792">
              <w:rPr>
                <w:lang w:val="en-US"/>
              </w:rPr>
              <w:t xml:space="preserve"> </w:t>
            </w:r>
            <w:r w:rsidR="000137A6">
              <w:rPr>
                <w:lang w:val="en-US"/>
              </w:rPr>
              <w:t>p</w:t>
            </w:r>
            <w:r w:rsidRPr="009D0792">
              <w:rPr>
                <w:lang w:val="en-US"/>
              </w:rPr>
              <w:t>rocedures</w:t>
            </w:r>
            <w:r w:rsidR="00B2081D" w:rsidRPr="009D0792">
              <w:rPr>
                <w:lang w:val="en-US"/>
              </w:rPr>
              <w:t>.</w:t>
            </w:r>
          </w:p>
          <w:p w14:paraId="49625422" w14:textId="77777777" w:rsidR="00C67569" w:rsidRPr="009D0792" w:rsidRDefault="00C67569" w:rsidP="00C67569">
            <w:pPr>
              <w:rPr>
                <w:lang w:val="en-US"/>
              </w:rPr>
            </w:pPr>
          </w:p>
          <w:p w14:paraId="5C428028" w14:textId="77777777" w:rsidR="00C67569" w:rsidRPr="009D0792" w:rsidRDefault="00C67569" w:rsidP="00F04613">
            <w:pPr>
              <w:shd w:val="clear" w:color="auto" w:fill="FFFFFF"/>
              <w:rPr>
                <w:lang w:val="en-US"/>
              </w:rPr>
            </w:pPr>
          </w:p>
        </w:tc>
      </w:tr>
      <w:tr w:rsidR="00C271CA" w:rsidRPr="00F42A6F" w14:paraId="4D41FA92" w14:textId="77777777" w:rsidTr="00436EB9">
        <w:trPr>
          <w:cantSplit/>
          <w:trHeight w:val="269"/>
        </w:trPr>
        <w:tc>
          <w:tcPr>
            <w:tcW w:w="4962" w:type="dxa"/>
          </w:tcPr>
          <w:p w14:paraId="456989CE" w14:textId="77777777" w:rsidR="00C271CA" w:rsidRPr="00C6710E" w:rsidRDefault="00C271CA" w:rsidP="00C271CA">
            <w:r w:rsidRPr="00C6710E">
              <w:t>Is there currently sufficient storage &amp; backup capacity during the project? If yes, specify concisely. If no or insufficient storage or backup capacities are available, then explain how this will be taken care of.</w:t>
            </w:r>
          </w:p>
        </w:tc>
        <w:tc>
          <w:tcPr>
            <w:tcW w:w="10631" w:type="dxa"/>
          </w:tcPr>
          <w:p w14:paraId="7CD87DAC" w14:textId="785E2D3A" w:rsidR="00C271CA" w:rsidRPr="009D0792"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9D0792" w:rsidRPr="009D0792">
                  <w:rPr>
                    <w:rFonts w:ascii="MS Gothic" w:eastAsia="MS Gothic" w:hAnsi="MS Gothic" w:hint="eastAsia"/>
                    <w:lang w:val="en-US"/>
                  </w:rPr>
                  <w:t>☒</w:t>
                </w:r>
              </w:sdtContent>
            </w:sdt>
            <w:r w:rsidR="00C271CA" w:rsidRPr="009D0792">
              <w:rPr>
                <w:lang w:val="en-US"/>
              </w:rPr>
              <w:t xml:space="preserve"> Yes</w:t>
            </w:r>
          </w:p>
          <w:p w14:paraId="3B5C0FE9" w14:textId="69FE87C9" w:rsidR="0087485C" w:rsidRDefault="00B2081D" w:rsidP="00B2081D">
            <w:pPr>
              <w:jc w:val="both"/>
            </w:pPr>
            <w:r w:rsidRPr="009D0792">
              <w:rPr>
                <w:lang w:val="en-US"/>
              </w:rPr>
              <w:t xml:space="preserve">KU Leuven provides sufficient storage and back-up capacity during and after </w:t>
            </w:r>
            <w:r w:rsidR="00011086" w:rsidRPr="009D0792">
              <w:rPr>
                <w:lang w:val="en-US"/>
              </w:rPr>
              <w:t>the project</w:t>
            </w:r>
            <w:r w:rsidRPr="009D0792">
              <w:rPr>
                <w:lang w:val="en-US"/>
              </w:rPr>
              <w:t>. A</w:t>
            </w:r>
            <w:r w:rsidR="009D0792" w:rsidRPr="009D0792">
              <w:rPr>
                <w:lang w:val="en-US"/>
              </w:rPr>
              <w:t xml:space="preserve"> </w:t>
            </w:r>
            <w:r w:rsidRPr="009D0792">
              <w:rPr>
                <w:lang w:val="en-US"/>
              </w:rPr>
              <w:t>dedicated folder will be made for the project</w:t>
            </w:r>
            <w:r w:rsidR="000137A6">
              <w:rPr>
                <w:lang w:val="en-US"/>
              </w:rPr>
              <w:t xml:space="preserve"> (</w:t>
            </w:r>
            <w:r w:rsidR="000B5407">
              <w:rPr>
                <w:lang w:val="en-US"/>
              </w:rPr>
              <w:t>2</w:t>
            </w:r>
            <w:r w:rsidR="000137A6">
              <w:rPr>
                <w:lang w:val="en-US"/>
              </w:rPr>
              <w:t xml:space="preserve"> TB)</w:t>
            </w:r>
            <w:r w:rsidRPr="009D0792">
              <w:rPr>
                <w:lang w:val="en-US"/>
              </w:rPr>
              <w:t xml:space="preserve"> on which the collaborators will work jointly and store</w:t>
            </w:r>
            <w:r w:rsidR="009D0792" w:rsidRPr="009D0792">
              <w:rPr>
                <w:lang w:val="en-US"/>
              </w:rPr>
              <w:t xml:space="preserve"> </w:t>
            </w:r>
            <w:r w:rsidRPr="009D0792">
              <w:rPr>
                <w:lang w:val="en-US"/>
              </w:rPr>
              <w:t>data files.</w:t>
            </w:r>
            <w:r w:rsidR="00C271CA" w:rsidRPr="009D0792">
              <w:t xml:space="preserve"> </w:t>
            </w:r>
          </w:p>
          <w:p w14:paraId="485057B8" w14:textId="3F7DAA45" w:rsidR="000137A6" w:rsidRPr="009D0792" w:rsidRDefault="000137A6" w:rsidP="00B2081D">
            <w:pPr>
              <w:jc w:val="both"/>
              <w:rPr>
                <w:lang w:val="en-US"/>
              </w:rPr>
            </w:pPr>
          </w:p>
        </w:tc>
      </w:tr>
      <w:tr w:rsidR="00C271CA" w:rsidRPr="00F42A6F" w14:paraId="358C854F" w14:textId="77777777" w:rsidTr="00436EB9">
        <w:trPr>
          <w:cantSplit/>
          <w:trHeight w:val="269"/>
        </w:trPr>
        <w:tc>
          <w:tcPr>
            <w:tcW w:w="4962" w:type="dxa"/>
          </w:tcPr>
          <w:p w14:paraId="77368CE0" w14:textId="77777777" w:rsidR="00EB125A" w:rsidRPr="00C6710E" w:rsidRDefault="00EB125A" w:rsidP="00C271CA">
            <w:r w:rsidRPr="00C6710E">
              <w:t>How will you ensure that the data are securely stored and not accessed or modified by unauthorized persons?</w:t>
            </w:r>
          </w:p>
          <w:p w14:paraId="02C7656A" w14:textId="77777777" w:rsidR="00EB125A" w:rsidRPr="00C6710E" w:rsidRDefault="00EB125A" w:rsidP="00EB125A"/>
          <w:p w14:paraId="368A46AF" w14:textId="77777777" w:rsidR="00EB125A" w:rsidRPr="00C6710E" w:rsidRDefault="00620BB0" w:rsidP="00EB125A">
            <w:pPr>
              <w:rPr>
                <w:rStyle w:val="SubtleReference"/>
                <w:i/>
                <w:color w:val="44546A" w:themeColor="text2"/>
                <w:sz w:val="20"/>
                <w:szCs w:val="20"/>
                <w:vertAlign w:val="superscript"/>
              </w:rPr>
            </w:pPr>
            <w:r w:rsidRPr="00C6710E">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1C683BC" w14:textId="77777777" w:rsidR="00620BB0" w:rsidRPr="00C6710E" w:rsidRDefault="00000000" w:rsidP="00EB125A">
            <w:pPr>
              <w:rPr>
                <w:rStyle w:val="SubtleReference"/>
                <w:i/>
                <w:color w:val="44546A" w:themeColor="text2"/>
                <w:sz w:val="20"/>
                <w:szCs w:val="20"/>
              </w:rPr>
            </w:pPr>
            <w:hyperlink r:id="rId15" w:tgtFrame="_blank" w:history="1">
              <w:r w:rsidR="00620BB0" w:rsidRPr="00C6710E">
                <w:rPr>
                  <w:rStyle w:val="normaltextrun"/>
                  <w:rFonts w:ascii="Arial" w:hAnsi="Arial" w:cs="Arial"/>
                  <w:i/>
                  <w:iCs/>
                  <w:color w:val="000080"/>
                  <w:sz w:val="18"/>
                  <w:szCs w:val="18"/>
                  <w:u w:val="single"/>
                  <w:shd w:val="clear" w:color="auto" w:fill="FFFFFF"/>
                  <w:lang w:val="en-US"/>
                </w:rPr>
                <w:t>Guidance on security for research data</w:t>
              </w:r>
            </w:hyperlink>
            <w:r w:rsidR="00620BB0" w:rsidRPr="00C6710E">
              <w:rPr>
                <w:rStyle w:val="eop"/>
                <w:rFonts w:ascii="Arial" w:hAnsi="Arial" w:cs="Arial"/>
                <w:color w:val="000000"/>
                <w:sz w:val="18"/>
                <w:szCs w:val="18"/>
                <w:shd w:val="clear" w:color="auto" w:fill="FFFFFF"/>
              </w:rPr>
              <w:t> </w:t>
            </w:r>
          </w:p>
          <w:p w14:paraId="67B8C42C" w14:textId="77777777" w:rsidR="00C271CA" w:rsidRPr="00C6710E" w:rsidRDefault="00C271CA" w:rsidP="00EB125A"/>
        </w:tc>
        <w:tc>
          <w:tcPr>
            <w:tcW w:w="10631" w:type="dxa"/>
          </w:tcPr>
          <w:p w14:paraId="364AB602" w14:textId="5C0B2876" w:rsidR="00C271CA" w:rsidRPr="009D0792" w:rsidRDefault="00C6710E" w:rsidP="00C6710E">
            <w:pPr>
              <w:jc w:val="both"/>
              <w:rPr>
                <w:lang w:val="en-US"/>
              </w:rPr>
            </w:pPr>
            <w:r w:rsidRPr="009D0792">
              <w:rPr>
                <w:lang w:val="en-US"/>
              </w:rPr>
              <w:t>The network drive for the FWO project folder and the large volume storage folder are secured</w:t>
            </w:r>
            <w:r w:rsidR="009D0792" w:rsidRPr="009D0792">
              <w:rPr>
                <w:lang w:val="en-US"/>
              </w:rPr>
              <w:t xml:space="preserve"> </w:t>
            </w:r>
            <w:r w:rsidRPr="009D0792">
              <w:rPr>
                <w:lang w:val="en-US"/>
              </w:rPr>
              <w:t>by the ICTS service of KU Leuven with a mirror copy</w:t>
            </w:r>
            <w:r w:rsidR="00AE0468">
              <w:rPr>
                <w:lang w:val="en-US"/>
              </w:rPr>
              <w:t xml:space="preserve"> and a two-factor authentication login</w:t>
            </w:r>
            <w:r w:rsidRPr="009D0792">
              <w:rPr>
                <w:lang w:val="en-US"/>
              </w:rPr>
              <w:t xml:space="preserve">. </w:t>
            </w:r>
            <w:proofErr w:type="gramStart"/>
            <w:r w:rsidRPr="009D0792">
              <w:rPr>
                <w:lang w:val="en-US"/>
              </w:rPr>
              <w:t>Only other lab members,</w:t>
            </w:r>
            <w:proofErr w:type="gramEnd"/>
            <w:r w:rsidRPr="009D0792">
              <w:rPr>
                <w:lang w:val="en-US"/>
              </w:rPr>
              <w:t xml:space="preserve"> will have access to</w:t>
            </w:r>
            <w:r w:rsidR="009D0792" w:rsidRPr="009D0792">
              <w:rPr>
                <w:lang w:val="en-US"/>
              </w:rPr>
              <w:t xml:space="preserve"> </w:t>
            </w:r>
            <w:r w:rsidRPr="009D0792">
              <w:rPr>
                <w:lang w:val="en-US"/>
              </w:rPr>
              <w:t>the shared folder. Unauthorized persons do not have access to this system.</w:t>
            </w:r>
          </w:p>
          <w:p w14:paraId="6B354563" w14:textId="77777777" w:rsidR="00EB125A" w:rsidRPr="009D0792" w:rsidRDefault="00EB125A" w:rsidP="00C271CA">
            <w:pPr>
              <w:rPr>
                <w:rFonts w:ascii="MS Gothic" w:eastAsia="MS Gothic" w:hAnsi="MS Gothic"/>
                <w:lang w:val="en-US"/>
              </w:rPr>
            </w:pPr>
          </w:p>
          <w:p w14:paraId="75B3DEEC" w14:textId="77777777" w:rsidR="00EB125A" w:rsidRPr="009D0792" w:rsidRDefault="00EB125A" w:rsidP="00C271CA">
            <w:pPr>
              <w:rPr>
                <w:rFonts w:ascii="MS Gothic" w:eastAsia="MS Gothic" w:hAnsi="MS Gothic"/>
                <w:lang w:val="en-US"/>
              </w:rPr>
            </w:pPr>
          </w:p>
          <w:p w14:paraId="107BFC99" w14:textId="77777777" w:rsidR="00EB125A" w:rsidRPr="009D0792" w:rsidRDefault="00EB125A" w:rsidP="00C271CA">
            <w:pPr>
              <w:rPr>
                <w:rFonts w:ascii="MS Gothic" w:eastAsia="MS Gothic" w:hAnsi="MS Gothic"/>
                <w:lang w:val="en-US"/>
              </w:rPr>
            </w:pPr>
          </w:p>
          <w:p w14:paraId="7F962C9B" w14:textId="77777777" w:rsidR="00EB125A" w:rsidRPr="009D0792" w:rsidRDefault="00EB125A" w:rsidP="00C271CA">
            <w:pPr>
              <w:rPr>
                <w:rFonts w:ascii="MS Gothic" w:eastAsia="MS Gothic" w:hAnsi="MS Gothic"/>
                <w:lang w:val="en-US"/>
              </w:rPr>
            </w:pPr>
          </w:p>
          <w:p w14:paraId="3F3A2AE6" w14:textId="77777777" w:rsidR="00EB125A" w:rsidRPr="009D0792" w:rsidRDefault="00EB125A" w:rsidP="00C271CA">
            <w:pPr>
              <w:rPr>
                <w:rFonts w:ascii="MS Gothic" w:eastAsia="MS Gothic" w:hAnsi="MS Gothic"/>
                <w:lang w:val="en-US"/>
              </w:rPr>
            </w:pPr>
          </w:p>
        </w:tc>
      </w:tr>
      <w:tr w:rsidR="00E34577" w:rsidRPr="00F42A6F" w14:paraId="4DD7BBC6" w14:textId="77777777" w:rsidTr="00436EB9">
        <w:trPr>
          <w:cantSplit/>
          <w:trHeight w:val="269"/>
        </w:trPr>
        <w:tc>
          <w:tcPr>
            <w:tcW w:w="4962" w:type="dxa"/>
          </w:tcPr>
          <w:p w14:paraId="6AE2F3AD" w14:textId="77777777" w:rsidR="00E34577" w:rsidRPr="002B78E0" w:rsidRDefault="00E34577" w:rsidP="00E34577">
            <w:r w:rsidRPr="00C40606">
              <w:t>What are the expected costs for data storage and backup during the research project? How will these costs be covered?</w:t>
            </w:r>
          </w:p>
        </w:tc>
        <w:tc>
          <w:tcPr>
            <w:tcW w:w="10631" w:type="dxa"/>
          </w:tcPr>
          <w:p w14:paraId="4391DCFD" w14:textId="3CE7CECC" w:rsidR="00E34577" w:rsidRDefault="00E34577" w:rsidP="00E34577">
            <w:pPr>
              <w:rPr>
                <w:rFonts w:ascii="MS Gothic" w:eastAsia="MS Gothic" w:hAnsi="MS Gothic"/>
                <w:lang w:val="en-US"/>
              </w:rPr>
            </w:pPr>
            <w:r>
              <w:t>OneDrive for business is free for staff and students of KU Leuven</w:t>
            </w:r>
            <w:r w:rsidR="00A12E0C">
              <w:t xml:space="preserve"> (up to 1 TB per user)</w:t>
            </w:r>
            <w:r>
              <w:t>.</w:t>
            </w:r>
            <w:r w:rsidR="00A12E0C">
              <w:t xml:space="preserve"> </w:t>
            </w:r>
            <w:r w:rsidR="002D41D5">
              <w:t xml:space="preserve">If additional storage would be </w:t>
            </w:r>
            <w:proofErr w:type="gramStart"/>
            <w:r w:rsidR="002D41D5">
              <w:t>required</w:t>
            </w:r>
            <w:proofErr w:type="gramEnd"/>
            <w:r w:rsidR="002D41D5">
              <w:t xml:space="preserve"> t</w:t>
            </w:r>
            <w:r w:rsidR="001A6FEB">
              <w:t xml:space="preserve">he data storage costs </w:t>
            </w:r>
            <w:r w:rsidR="002D41D5">
              <w:t>will be</w:t>
            </w:r>
            <w:r w:rsidR="001A6FEB">
              <w:t xml:space="preserve"> covered by other lab incomes</w:t>
            </w:r>
            <w:r>
              <w:t>.</w:t>
            </w:r>
          </w:p>
        </w:tc>
      </w:tr>
    </w:tbl>
    <w:p w14:paraId="684B85A0" w14:textId="77777777" w:rsidR="00E93C67" w:rsidRDefault="00E93C67"/>
    <w:p w14:paraId="34523E2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67308D" w14:textId="77777777" w:rsidTr="005E32FD">
        <w:trPr>
          <w:cantSplit/>
          <w:trHeight w:val="269"/>
        </w:trPr>
        <w:tc>
          <w:tcPr>
            <w:tcW w:w="15593" w:type="dxa"/>
            <w:gridSpan w:val="2"/>
            <w:shd w:val="clear" w:color="auto" w:fill="5B9BD5" w:themeFill="accent5"/>
          </w:tcPr>
          <w:p w14:paraId="5226BDF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351E912" w14:textId="77777777" w:rsidR="00877A71" w:rsidRPr="00145CC7" w:rsidRDefault="00877A71" w:rsidP="00A729DC">
            <w:pPr>
              <w:ind w:left="720"/>
              <w:jc w:val="center"/>
              <w:rPr>
                <w:b/>
              </w:rPr>
            </w:pPr>
          </w:p>
        </w:tc>
      </w:tr>
      <w:tr w:rsidR="002300DE" w:rsidRPr="00F42A6F" w14:paraId="174D8BB6" w14:textId="77777777" w:rsidTr="00436EB9">
        <w:trPr>
          <w:cantSplit/>
          <w:trHeight w:val="269"/>
        </w:trPr>
        <w:tc>
          <w:tcPr>
            <w:tcW w:w="4962" w:type="dxa"/>
          </w:tcPr>
          <w:p w14:paraId="59BE895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DA7623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9708844" w14:textId="1701C81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11086">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DCCD2E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5C40B6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CF6A206" w14:textId="77777777" w:rsidR="002300DE" w:rsidRPr="004A1212" w:rsidRDefault="002300DE" w:rsidP="005321D4">
            <w:pPr>
              <w:pStyle w:val="paragraph"/>
              <w:spacing w:before="0" w:beforeAutospacing="0" w:after="0" w:afterAutospacing="0"/>
              <w:textAlignment w:val="baseline"/>
              <w:rPr>
                <w:b/>
                <w:bCs/>
                <w:lang w:val="en-US"/>
              </w:rPr>
            </w:pPr>
          </w:p>
          <w:p w14:paraId="6CB282B7" w14:textId="77777777" w:rsidR="005321D4" w:rsidRPr="004A1212" w:rsidRDefault="005321D4" w:rsidP="005321D4">
            <w:pPr>
              <w:pStyle w:val="paragraph"/>
              <w:spacing w:before="0" w:beforeAutospacing="0" w:after="0" w:afterAutospacing="0"/>
              <w:textAlignment w:val="baseline"/>
              <w:rPr>
                <w:b/>
                <w:bCs/>
                <w:lang w:val="en-US"/>
              </w:rPr>
            </w:pPr>
          </w:p>
        </w:tc>
      </w:tr>
      <w:tr w:rsidR="002300DE" w:rsidRPr="00F42A6F" w14:paraId="51A495C8" w14:textId="77777777" w:rsidTr="00436EB9">
        <w:trPr>
          <w:cantSplit/>
          <w:trHeight w:val="269"/>
        </w:trPr>
        <w:tc>
          <w:tcPr>
            <w:tcW w:w="4962" w:type="dxa"/>
          </w:tcPr>
          <w:p w14:paraId="14F587E2" w14:textId="77777777" w:rsidR="002300DE" w:rsidRDefault="000C4BF5" w:rsidP="000C4BF5">
            <w:r w:rsidRPr="00C40606">
              <w:t>Where will these data be archived (stored and curated for the long-term)?</w:t>
            </w:r>
          </w:p>
          <w:p w14:paraId="2A6A9682" w14:textId="77777777" w:rsidR="00405AAD" w:rsidRDefault="00405AAD" w:rsidP="000C4BF5"/>
          <w:p w14:paraId="561CD5E9" w14:textId="77777777" w:rsidR="00405AAD" w:rsidRPr="00405AAD" w:rsidRDefault="00000000"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B473FEF" w14:textId="59297C81" w:rsidR="00A37797" w:rsidRPr="001A74A3"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011086">
                  <w:rPr>
                    <w:rFonts w:ascii="MS Gothic" w:eastAsia="MS Gothic" w:hAnsi="MS Gothic" w:hint="eastAsia"/>
                    <w:lang w:val="en-US"/>
                  </w:rPr>
                  <w:t>☒</w:t>
                </w:r>
              </w:sdtContent>
            </w:sdt>
            <w:r w:rsidR="00A37797" w:rsidRPr="00436EB9">
              <w:rPr>
                <w:lang w:val="en-US"/>
              </w:rPr>
              <w:t xml:space="preserve"> </w:t>
            </w:r>
            <w:r w:rsidR="00A37797" w:rsidRPr="001A74A3">
              <w:rPr>
                <w:lang w:val="en-US"/>
              </w:rPr>
              <w:t>KU Leuven RDR</w:t>
            </w:r>
          </w:p>
          <w:p w14:paraId="676C8A11" w14:textId="77777777" w:rsidR="00A37797" w:rsidRPr="001A74A3"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1A74A3">
                  <w:rPr>
                    <w:rFonts w:ascii="MS Gothic" w:eastAsia="MS Gothic" w:hAnsi="MS Gothic" w:hint="eastAsia"/>
                    <w:lang w:val="en-US"/>
                  </w:rPr>
                  <w:t>☐</w:t>
                </w:r>
              </w:sdtContent>
            </w:sdt>
            <w:r w:rsidR="00A37797" w:rsidRPr="001A74A3">
              <w:rPr>
                <w:lang w:val="en-US"/>
              </w:rPr>
              <w:t xml:space="preserve"> Large Volume Storage (</w:t>
            </w:r>
            <w:proofErr w:type="spellStart"/>
            <w:r w:rsidR="00A37797" w:rsidRPr="001A74A3">
              <w:rPr>
                <w:lang w:val="en-US"/>
              </w:rPr>
              <w:t>longterm</w:t>
            </w:r>
            <w:proofErr w:type="spellEnd"/>
            <w:r w:rsidR="00A37797" w:rsidRPr="001A74A3">
              <w:rPr>
                <w:lang w:val="en-US"/>
              </w:rPr>
              <w:t xml:space="preserve"> for large volumes)</w:t>
            </w:r>
          </w:p>
          <w:p w14:paraId="49F98AA3"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1A74A3">
                  <w:rPr>
                    <w:rFonts w:ascii="MS Gothic" w:eastAsia="MS Gothic" w:hAnsi="MS Gothic" w:hint="eastAsia"/>
                    <w:lang w:val="en-US"/>
                  </w:rPr>
                  <w:t>☐</w:t>
                </w:r>
              </w:sdtContent>
            </w:sdt>
            <w:r w:rsidR="00A37797" w:rsidRPr="001A74A3">
              <w:rPr>
                <w:lang w:val="en-US"/>
              </w:rPr>
              <w:t xml:space="preserve"> Shared network drive (J-drive)</w:t>
            </w:r>
          </w:p>
          <w:p w14:paraId="05486E9A"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0F5BB32" w14:textId="5C3AC6A8" w:rsidR="000D58CF" w:rsidRPr="00D73E62" w:rsidRDefault="000D58CF" w:rsidP="000D58CF">
            <w:r w:rsidRPr="00D73E62">
              <w:t>1) The digital data will be stored on</w:t>
            </w:r>
            <w:r w:rsidR="00374B3E">
              <w:t xml:space="preserve"> the lab’s archive drive (K-drive) managed by</w:t>
            </w:r>
            <w:r w:rsidRPr="00D73E62">
              <w:t xml:space="preserve"> the university's central servers (with automatic backup</w:t>
            </w:r>
            <w:r w:rsidR="00374B3E">
              <w:t xml:space="preserve"> </w:t>
            </w:r>
            <w:r w:rsidRPr="00D73E62">
              <w:t>procedures) for at least 10 years, conform the KU Leuven RDM policy.</w:t>
            </w:r>
          </w:p>
          <w:p w14:paraId="7E1B4547" w14:textId="014A6E06" w:rsidR="000D58CF" w:rsidRPr="00D73E62" w:rsidRDefault="000D58CF" w:rsidP="000D58CF">
            <w:r w:rsidRPr="00D73E62">
              <w:t>2) The physical data will be stored in freezers</w:t>
            </w:r>
            <w:r w:rsidR="00F600F1" w:rsidRPr="00D73E62">
              <w:t xml:space="preserve"> and seed </w:t>
            </w:r>
            <w:r w:rsidR="00D73E62" w:rsidRPr="00D73E62">
              <w:t>cabinets</w:t>
            </w:r>
            <w:r w:rsidR="00011086" w:rsidRPr="00D73E62">
              <w:t xml:space="preserve"> </w:t>
            </w:r>
            <w:r w:rsidRPr="00D73E62">
              <w:t xml:space="preserve">in </w:t>
            </w:r>
            <w:r w:rsidR="00011086" w:rsidRPr="00D73E62">
              <w:t>the host lab</w:t>
            </w:r>
            <w:r w:rsidRPr="00D73E62">
              <w:t xml:space="preserve"> for up to 10 years</w:t>
            </w:r>
          </w:p>
          <w:p w14:paraId="773DA602" w14:textId="77777777" w:rsidR="000D58CF" w:rsidRPr="00D73E62" w:rsidRDefault="000D58CF" w:rsidP="000D58CF">
            <w:r w:rsidRPr="00D73E62">
              <w:t>after the project.</w:t>
            </w:r>
          </w:p>
          <w:p w14:paraId="46C7C630" w14:textId="03BFA51D" w:rsidR="002300DE" w:rsidRPr="00D73E62" w:rsidRDefault="000D58CF" w:rsidP="00011086">
            <w:r w:rsidRPr="00D73E62">
              <w:t xml:space="preserve">3) The accompanying metadata will be stored </w:t>
            </w:r>
            <w:r w:rsidR="00F600F1" w:rsidRPr="00D73E62">
              <w:t>on the lab’s digital drives</w:t>
            </w:r>
            <w:r w:rsidR="00D73E62" w:rsidRPr="00D73E62">
              <w:t xml:space="preserve"> (with automatic backup procedures).</w:t>
            </w:r>
          </w:p>
          <w:p w14:paraId="790AFAC6" w14:textId="77777777" w:rsidR="000C4BF5" w:rsidRDefault="000C4BF5" w:rsidP="6320600B">
            <w:pPr>
              <w:rPr>
                <w:b/>
                <w:bCs/>
              </w:rPr>
            </w:pPr>
          </w:p>
          <w:p w14:paraId="354367E1" w14:textId="77777777" w:rsidR="000C4BF5" w:rsidRDefault="000C4BF5" w:rsidP="6320600B">
            <w:pPr>
              <w:rPr>
                <w:b/>
                <w:bCs/>
              </w:rPr>
            </w:pPr>
          </w:p>
          <w:p w14:paraId="75F4F694" w14:textId="77777777" w:rsidR="000C4BF5" w:rsidRPr="00C57639" w:rsidRDefault="000C4BF5" w:rsidP="6320600B">
            <w:pPr>
              <w:rPr>
                <w:b/>
                <w:bCs/>
              </w:rPr>
            </w:pPr>
          </w:p>
        </w:tc>
      </w:tr>
      <w:tr w:rsidR="00E34577" w:rsidRPr="00906DA8" w14:paraId="7DA19514" w14:textId="77777777" w:rsidTr="00436EB9">
        <w:trPr>
          <w:cantSplit/>
          <w:trHeight w:val="269"/>
        </w:trPr>
        <w:tc>
          <w:tcPr>
            <w:tcW w:w="4962" w:type="dxa"/>
          </w:tcPr>
          <w:p w14:paraId="321309FA" w14:textId="77777777" w:rsidR="00E34577" w:rsidRDefault="00E34577" w:rsidP="00E34577">
            <w:r w:rsidRPr="00C40606">
              <w:t>What are the expected costs for data preservation during the expected retention period? How will these costs be covered?</w:t>
            </w:r>
          </w:p>
          <w:p w14:paraId="1F727A03" w14:textId="77777777" w:rsidR="00E34577" w:rsidRDefault="00E34577" w:rsidP="00E34577">
            <w:pPr>
              <w:rPr>
                <w:i/>
                <w:sz w:val="22"/>
                <w:lang w:val="en-US"/>
              </w:rPr>
            </w:pPr>
          </w:p>
          <w:p w14:paraId="05BF95CB" w14:textId="77777777" w:rsidR="00E34577" w:rsidRPr="00436EB9" w:rsidRDefault="00E34577" w:rsidP="00E34577">
            <w:pPr>
              <w:rPr>
                <w:i/>
              </w:rPr>
            </w:pPr>
          </w:p>
        </w:tc>
        <w:tc>
          <w:tcPr>
            <w:tcW w:w="10631" w:type="dxa"/>
          </w:tcPr>
          <w:p w14:paraId="21E231EA" w14:textId="4E8C7B61" w:rsidR="00D73E62" w:rsidRPr="00CE49D2" w:rsidRDefault="00906114" w:rsidP="00E34577">
            <w:pPr>
              <w:rPr>
                <w:b/>
                <w:bCs/>
              </w:rPr>
            </w:pPr>
            <w:r>
              <w:t>The a</w:t>
            </w:r>
            <w:r w:rsidR="00374B3E">
              <w:t>rchive</w:t>
            </w:r>
            <w:r>
              <w:t xml:space="preserve"> and large-data storage drive (drive) charges </w:t>
            </w:r>
            <w:r w:rsidR="007D35DB" w:rsidRPr="007D35DB">
              <w:rPr>
                <w:color w:val="000000" w:themeColor="text1"/>
              </w:rPr>
              <w:t>503.66</w:t>
            </w:r>
            <w:r w:rsidRPr="007D35DB">
              <w:rPr>
                <w:color w:val="000000" w:themeColor="text1"/>
              </w:rPr>
              <w:t xml:space="preserve"> euro/TB</w:t>
            </w:r>
            <w:r>
              <w:t>/year. The data storage costs are covered by other lab incomes.</w:t>
            </w:r>
            <w:r w:rsidR="00374B3E">
              <w:t xml:space="preserve"> </w:t>
            </w:r>
            <w:r w:rsidR="00D73E62">
              <w:t xml:space="preserve">Costs involved </w:t>
            </w:r>
            <w:r w:rsidR="00374B3E">
              <w:t>with the maintenance of</w:t>
            </w:r>
            <w:r w:rsidR="00D73E62">
              <w:t xml:space="preserve"> the freezers </w:t>
            </w:r>
            <w:r w:rsidR="00374B3E">
              <w:t>will be paid other project incomes, as these facilities will be used by other active users.</w:t>
            </w:r>
          </w:p>
        </w:tc>
      </w:tr>
    </w:tbl>
    <w:p w14:paraId="3AE10D83" w14:textId="77777777" w:rsidR="00032ED4" w:rsidRDefault="00032ED4"/>
    <w:p w14:paraId="66D02E22"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D3E0B7" w14:textId="77777777" w:rsidTr="005E32FD">
        <w:trPr>
          <w:cantSplit/>
          <w:trHeight w:val="269"/>
        </w:trPr>
        <w:tc>
          <w:tcPr>
            <w:tcW w:w="15593" w:type="dxa"/>
            <w:gridSpan w:val="2"/>
            <w:shd w:val="clear" w:color="auto" w:fill="5B9BD5" w:themeFill="accent5"/>
          </w:tcPr>
          <w:p w14:paraId="5B86BC7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AFA2E6D" w14:textId="77777777" w:rsidR="00877A71" w:rsidRPr="00145CC7" w:rsidRDefault="00877A71" w:rsidP="00EE6614">
            <w:pPr>
              <w:rPr>
                <w:b/>
              </w:rPr>
            </w:pPr>
          </w:p>
        </w:tc>
      </w:tr>
      <w:tr w:rsidR="0046404A" w:rsidRPr="00F42A6F" w14:paraId="721E72C2" w14:textId="77777777" w:rsidTr="00436EB9">
        <w:trPr>
          <w:cantSplit/>
          <w:trHeight w:val="269"/>
        </w:trPr>
        <w:tc>
          <w:tcPr>
            <w:tcW w:w="4962" w:type="dxa"/>
          </w:tcPr>
          <w:p w14:paraId="3D60B382" w14:textId="77777777" w:rsidR="0046404A" w:rsidRDefault="0046404A" w:rsidP="00877A71">
            <w:r w:rsidRPr="0046404A">
              <w:t xml:space="preserve">Will the data (or part of the data) be made available for reuse after/during the project?  </w:t>
            </w:r>
          </w:p>
          <w:p w14:paraId="41D352B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3187A0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3D0DAEE4" w14:textId="77777777" w:rsidR="0046404A" w:rsidRPr="00394E22" w:rsidRDefault="0046404A" w:rsidP="00394E22"/>
        </w:tc>
        <w:tc>
          <w:tcPr>
            <w:tcW w:w="10631" w:type="dxa"/>
          </w:tcPr>
          <w:p w14:paraId="50FB2696" w14:textId="370F6576" w:rsidR="004D37B4" w:rsidRDefault="00000000" w:rsidP="004D37B4">
            <w:sdt>
              <w:sdtPr>
                <w:rPr>
                  <w:lang w:val="en-US"/>
                </w:rPr>
                <w:id w:val="-1392488952"/>
                <w14:checkbox>
                  <w14:checked w14:val="0"/>
                  <w14:checkedState w14:val="2612" w14:font="MS Gothic"/>
                  <w14:uncheckedState w14:val="2610" w14:font="MS Gothic"/>
                </w14:checkbox>
              </w:sdtPr>
              <w:sdtContent>
                <w:r w:rsidR="000B5407">
                  <w:rPr>
                    <w:rFonts w:ascii="MS Gothic" w:eastAsia="MS Gothic" w:hAnsi="MS Gothic" w:hint="eastAsia"/>
                    <w:lang w:val="en-US"/>
                  </w:rPr>
                  <w:t>☐</w:t>
                </w:r>
              </w:sdtContent>
            </w:sdt>
            <w:r w:rsidR="004D37B4">
              <w:t xml:space="preserve"> Yes, </w:t>
            </w:r>
            <w:r w:rsidR="00870FB5">
              <w:t>as open data</w:t>
            </w:r>
          </w:p>
          <w:p w14:paraId="4E042674" w14:textId="0BB84DA4" w:rsidR="00870FB5" w:rsidRDefault="00000000" w:rsidP="004D37B4">
            <w:sdt>
              <w:sdtPr>
                <w:rPr>
                  <w:lang w:val="en-US"/>
                </w:rPr>
                <w:id w:val="-768703336"/>
                <w14:checkbox>
                  <w14:checked w14:val="1"/>
                  <w14:checkedState w14:val="2612" w14:font="MS Gothic"/>
                  <w14:uncheckedState w14:val="2610" w14:font="MS Gothic"/>
                </w14:checkbox>
              </w:sdtPr>
              <w:sdtContent>
                <w:r w:rsidR="000B5407">
                  <w:rPr>
                    <w:rFonts w:ascii="MS Gothic" w:eastAsia="MS Gothic" w:hAnsi="MS Gothic" w:hint="eastAsia"/>
                    <w:lang w:val="en-US"/>
                  </w:rPr>
                  <w:t>☒</w:t>
                </w:r>
              </w:sdtContent>
            </w:sdt>
            <w:r w:rsidR="004D37B4">
              <w:t xml:space="preserve"> Yes, </w:t>
            </w:r>
            <w:r w:rsidR="00870FB5">
              <w:t>as embargoed data (temporary restriction)</w:t>
            </w:r>
          </w:p>
          <w:p w14:paraId="10440171"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BF8029A"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4888A6A"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532CE63" w14:textId="77777777" w:rsidR="004D37B4" w:rsidRDefault="004D37B4" w:rsidP="004D37B4"/>
          <w:p w14:paraId="1924898E" w14:textId="77777777" w:rsidR="004D37B4" w:rsidRDefault="004D37B4" w:rsidP="004D37B4"/>
          <w:p w14:paraId="29BDBB0B" w14:textId="77777777" w:rsidR="004D37B4" w:rsidRDefault="004D37B4" w:rsidP="004D37B4"/>
          <w:p w14:paraId="6EBD6026" w14:textId="77777777" w:rsidR="0046404A" w:rsidRPr="004D37B4" w:rsidRDefault="0046404A" w:rsidP="00436EB9"/>
        </w:tc>
      </w:tr>
      <w:tr w:rsidR="008F41F6" w:rsidRPr="00F42A6F" w14:paraId="5FBEB4BC" w14:textId="77777777" w:rsidTr="00436EB9">
        <w:trPr>
          <w:cantSplit/>
          <w:trHeight w:val="269"/>
        </w:trPr>
        <w:tc>
          <w:tcPr>
            <w:tcW w:w="4962" w:type="dxa"/>
          </w:tcPr>
          <w:p w14:paraId="15257E7B" w14:textId="77777777" w:rsidR="008F41F6" w:rsidRPr="00E34577" w:rsidRDefault="008F41F6" w:rsidP="00877A71">
            <w:pPr>
              <w:rPr>
                <w:color w:val="000000" w:themeColor="text1"/>
              </w:rPr>
            </w:pPr>
            <w:r w:rsidRPr="00E34577">
              <w:rPr>
                <w:color w:val="000000" w:themeColor="text1"/>
              </w:rPr>
              <w:t>If access is restricted, please specify who will be able to access the data and under what conditions.</w:t>
            </w:r>
          </w:p>
        </w:tc>
        <w:tc>
          <w:tcPr>
            <w:tcW w:w="10631" w:type="dxa"/>
          </w:tcPr>
          <w:p w14:paraId="5A71EDDA" w14:textId="19D40DE5" w:rsidR="008F41F6" w:rsidRPr="00E34577" w:rsidRDefault="00866424" w:rsidP="00436EB9">
            <w:pPr>
              <w:rPr>
                <w:color w:val="000000" w:themeColor="text1"/>
                <w:lang w:val="en-US"/>
              </w:rPr>
            </w:pPr>
            <w:r w:rsidRPr="00E34577">
              <w:rPr>
                <w:color w:val="000000" w:themeColor="text1"/>
              </w:rPr>
              <w:t>The data will be embargoed while the researcher will be working on the project outputs and then opened (open access) once the publications are out.</w:t>
            </w:r>
          </w:p>
        </w:tc>
      </w:tr>
      <w:tr w:rsidR="002300DE" w:rsidRPr="00F42A6F" w14:paraId="0738DF74" w14:textId="77777777" w:rsidTr="00436EB9">
        <w:trPr>
          <w:cantSplit/>
          <w:trHeight w:val="269"/>
        </w:trPr>
        <w:tc>
          <w:tcPr>
            <w:tcW w:w="4962" w:type="dxa"/>
          </w:tcPr>
          <w:p w14:paraId="322889C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46876B7" w14:textId="364DDB8E" w:rsidR="00436EB9" w:rsidRPr="0023486E" w:rsidRDefault="00000000" w:rsidP="00436EB9">
            <w:pPr>
              <w:rPr>
                <w:color w:val="000000" w:themeColor="text1"/>
                <w:lang w:val="en-US"/>
              </w:rPr>
            </w:pPr>
            <w:sdt>
              <w:sdtPr>
                <w:rPr>
                  <w:color w:val="000000" w:themeColor="text1"/>
                  <w:lang w:val="en-US"/>
                </w:rPr>
                <w:id w:val="-2025085753"/>
                <w14:checkbox>
                  <w14:checked w14:val="1"/>
                  <w14:checkedState w14:val="2612" w14:font="MS Gothic"/>
                  <w14:uncheckedState w14:val="2610" w14:font="MS Gothic"/>
                </w14:checkbox>
              </w:sdtPr>
              <w:sdtContent>
                <w:r w:rsidR="0023486E" w:rsidRPr="0023486E">
                  <w:rPr>
                    <w:rFonts w:ascii="MS Gothic" w:eastAsia="MS Gothic" w:hAnsi="MS Gothic" w:hint="eastAsia"/>
                    <w:color w:val="000000" w:themeColor="text1"/>
                    <w:lang w:val="en-US"/>
                  </w:rPr>
                  <w:t>☒</w:t>
                </w:r>
              </w:sdtContent>
            </w:sdt>
            <w:r w:rsidR="00566351" w:rsidRPr="0023486E">
              <w:rPr>
                <w:color w:val="000000" w:themeColor="text1"/>
                <w:lang w:val="en-US"/>
              </w:rPr>
              <w:t xml:space="preserve"> </w:t>
            </w:r>
            <w:r w:rsidR="00AD0C72">
              <w:rPr>
                <w:color w:val="000000" w:themeColor="text1"/>
                <w:lang w:val="en-US"/>
              </w:rPr>
              <w:t>No</w:t>
            </w:r>
          </w:p>
          <w:p w14:paraId="469F26B8" w14:textId="77777777" w:rsidR="005904AD" w:rsidRPr="00436EB9" w:rsidRDefault="005904AD" w:rsidP="00436EB9">
            <w:pPr>
              <w:rPr>
                <w:lang w:val="en-US"/>
              </w:rPr>
            </w:pPr>
          </w:p>
          <w:p w14:paraId="629D2B52" w14:textId="77777777" w:rsidR="002300DE" w:rsidRDefault="00436EB9" w:rsidP="00436EB9">
            <w:pPr>
              <w:rPr>
                <w:bCs/>
              </w:rPr>
            </w:pPr>
            <w:r w:rsidRPr="00436EB9">
              <w:rPr>
                <w:bCs/>
              </w:rPr>
              <w:t>I</w:t>
            </w:r>
            <w:r>
              <w:rPr>
                <w:bCs/>
              </w:rPr>
              <w:t>f yes, please specify</w:t>
            </w:r>
            <w:r w:rsidRPr="00436EB9">
              <w:rPr>
                <w:bCs/>
              </w:rPr>
              <w:t>:</w:t>
            </w:r>
          </w:p>
          <w:p w14:paraId="4293D7C2" w14:textId="77777777" w:rsidR="005904AD" w:rsidRDefault="005904AD" w:rsidP="00436EB9">
            <w:pPr>
              <w:rPr>
                <w:b/>
                <w:bCs/>
              </w:rPr>
            </w:pPr>
          </w:p>
          <w:p w14:paraId="3CC907B1" w14:textId="77777777" w:rsidR="005904AD" w:rsidRPr="00C57639" w:rsidRDefault="005904AD" w:rsidP="00436EB9">
            <w:pPr>
              <w:rPr>
                <w:b/>
                <w:bCs/>
              </w:rPr>
            </w:pPr>
          </w:p>
        </w:tc>
      </w:tr>
      <w:tr w:rsidR="002300DE" w:rsidRPr="00F42A6F" w14:paraId="78810689" w14:textId="77777777" w:rsidTr="00436EB9">
        <w:trPr>
          <w:cantSplit/>
          <w:trHeight w:val="269"/>
        </w:trPr>
        <w:tc>
          <w:tcPr>
            <w:tcW w:w="4962" w:type="dxa"/>
          </w:tcPr>
          <w:p w14:paraId="2BE129E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F97BDE2" w14:textId="77777777" w:rsidR="00CD5EEA" w:rsidRDefault="00000000" w:rsidP="00CD5EEA">
            <w:pPr>
              <w:rPr>
                <w:lang w:val="en-US"/>
              </w:rPr>
            </w:pPr>
            <w:sdt>
              <w:sdtPr>
                <w:rPr>
                  <w:lang w:val="en-US"/>
                </w:rPr>
                <w:id w:val="-1515531020"/>
                <w14:checkbox>
                  <w14:checked w14:val="1"/>
                  <w14:checkedState w14:val="2612" w14:font="MS Gothic"/>
                  <w14:uncheckedState w14:val="2610" w14:font="MS Gothic"/>
                </w14:checkbox>
              </w:sdtPr>
              <w:sdtContent>
                <w:r w:rsidR="00CD5EEA">
                  <w:rPr>
                    <w:rFonts w:ascii="MS Gothic" w:eastAsia="MS Gothic" w:hAnsi="MS Gothic" w:hint="eastAsia"/>
                    <w:lang w:val="en-US"/>
                  </w:rPr>
                  <w:t>☒</w:t>
                </w:r>
              </w:sdtContent>
            </w:sdt>
            <w:r w:rsidR="00CD5EEA" w:rsidRPr="00436EB9">
              <w:rPr>
                <w:lang w:val="en-US"/>
              </w:rPr>
              <w:t xml:space="preserve"> </w:t>
            </w:r>
            <w:r w:rsidR="00CD5EEA">
              <w:rPr>
                <w:lang w:val="en-US"/>
              </w:rPr>
              <w:t>KU Leuven RDR</w:t>
            </w:r>
          </w:p>
          <w:p w14:paraId="31E35001" w14:textId="44A01E8B" w:rsidR="002300DE" w:rsidRPr="006A79E5" w:rsidRDefault="00484462" w:rsidP="00484462">
            <w:pPr>
              <w:rPr>
                <w:lang w:val="en-US"/>
              </w:rPr>
            </w:pPr>
            <w:r w:rsidRPr="00CD5EEA">
              <w:rPr>
                <w:lang w:val="en-US"/>
              </w:rPr>
              <w:t>All digital data will be stored and be available for lab members using a shared network drive and</w:t>
            </w:r>
            <w:r w:rsidR="006A79E5">
              <w:rPr>
                <w:lang w:val="en-US"/>
              </w:rPr>
              <w:t xml:space="preserve"> </w:t>
            </w:r>
            <w:r w:rsidRPr="00CD5EEA">
              <w:rPr>
                <w:lang w:val="en-US"/>
              </w:rPr>
              <w:t>large</w:t>
            </w:r>
            <w:r w:rsidR="006A79E5">
              <w:rPr>
                <w:lang w:val="en-US"/>
              </w:rPr>
              <w:t xml:space="preserve"> </w:t>
            </w:r>
            <w:r w:rsidRPr="00CD5EEA">
              <w:rPr>
                <w:lang w:val="en-US"/>
              </w:rPr>
              <w:t>volume storage provided by the KU Leuven. In addition, the relevant data will be made</w:t>
            </w:r>
            <w:r w:rsidR="006A79E5">
              <w:rPr>
                <w:lang w:val="en-US"/>
              </w:rPr>
              <w:t xml:space="preserve"> </w:t>
            </w:r>
            <w:r w:rsidRPr="00CD5EEA">
              <w:rPr>
                <w:lang w:val="en-US"/>
              </w:rPr>
              <w:t>available to external people upon request by mail</w:t>
            </w:r>
            <w:r w:rsidR="00C85C96">
              <w:rPr>
                <w:lang w:val="en-US"/>
              </w:rPr>
              <w:t xml:space="preserve"> or published in papers and repository websites</w:t>
            </w:r>
            <w:r w:rsidRPr="00CD5EEA">
              <w:rPr>
                <w:lang w:val="en-US"/>
              </w:rPr>
              <w:t>.</w:t>
            </w:r>
          </w:p>
        </w:tc>
      </w:tr>
      <w:tr w:rsidR="002300DE" w:rsidRPr="00F42A6F" w14:paraId="3B922B8E" w14:textId="77777777" w:rsidTr="00436EB9">
        <w:trPr>
          <w:cantSplit/>
          <w:trHeight w:val="269"/>
        </w:trPr>
        <w:tc>
          <w:tcPr>
            <w:tcW w:w="4962" w:type="dxa"/>
          </w:tcPr>
          <w:p w14:paraId="08E49D40" w14:textId="77777777" w:rsidR="00CF3DAB" w:rsidRDefault="00CF3DAB" w:rsidP="00877A71">
            <w:r w:rsidRPr="00CF3DAB">
              <w:t>When will the data be made available?</w:t>
            </w:r>
          </w:p>
          <w:p w14:paraId="45714DE2" w14:textId="77777777" w:rsidR="00CF3DAB" w:rsidRDefault="00CF3DAB" w:rsidP="00CF3DAB"/>
          <w:p w14:paraId="26C5A255" w14:textId="77777777" w:rsidR="002300DE" w:rsidRPr="00CF3DAB" w:rsidRDefault="002300DE" w:rsidP="00CF3DAB">
            <w:pPr>
              <w:rPr>
                <w:i/>
                <w:smallCaps/>
                <w:color w:val="5A5A5A" w:themeColor="text1" w:themeTint="A5"/>
                <w:sz w:val="20"/>
                <w:szCs w:val="20"/>
              </w:rPr>
            </w:pPr>
          </w:p>
        </w:tc>
        <w:tc>
          <w:tcPr>
            <w:tcW w:w="10631" w:type="dxa"/>
          </w:tcPr>
          <w:p w14:paraId="312808A7" w14:textId="77777777" w:rsidR="00EE7239" w:rsidRDefault="00000000" w:rsidP="00EE7239">
            <w:pPr>
              <w:rPr>
                <w:lang w:val="en-US"/>
              </w:rPr>
            </w:pPr>
            <w:sdt>
              <w:sdtPr>
                <w:rPr>
                  <w:lang w:val="en-US"/>
                </w:rPr>
                <w:id w:val="812530382"/>
                <w14:checkbox>
                  <w14:checked w14:val="1"/>
                  <w14:checkedState w14:val="2612" w14:font="MS Gothic"/>
                  <w14:uncheckedState w14:val="2610" w14:font="MS Gothic"/>
                </w14:checkbox>
              </w:sdtPr>
              <w:sdtContent>
                <w:r w:rsidR="00EE7239">
                  <w:rPr>
                    <w:rFonts w:ascii="MS Gothic" w:eastAsia="MS Gothic" w:hAnsi="MS Gothic" w:hint="eastAsia"/>
                    <w:lang w:val="en-US"/>
                  </w:rPr>
                  <w:t>☒</w:t>
                </w:r>
              </w:sdtContent>
            </w:sdt>
            <w:r w:rsidR="00EE7239" w:rsidRPr="00436EB9">
              <w:rPr>
                <w:lang w:val="en-US"/>
              </w:rPr>
              <w:t xml:space="preserve"> </w:t>
            </w:r>
            <w:r w:rsidR="00EE7239">
              <w:rPr>
                <w:lang w:val="en-US"/>
              </w:rPr>
              <w:t>Upon publication of research results</w:t>
            </w:r>
          </w:p>
          <w:p w14:paraId="3F3DA93C" w14:textId="77777777" w:rsidR="00CF3DAB" w:rsidRPr="00C57639" w:rsidRDefault="00CF3DAB" w:rsidP="6320600B">
            <w:pPr>
              <w:rPr>
                <w:b/>
                <w:bCs/>
              </w:rPr>
            </w:pPr>
          </w:p>
        </w:tc>
      </w:tr>
      <w:tr w:rsidR="002300DE" w:rsidRPr="00F42A6F" w14:paraId="47C0A5F5" w14:textId="77777777" w:rsidTr="00436EB9">
        <w:trPr>
          <w:cantSplit/>
          <w:trHeight w:val="269"/>
        </w:trPr>
        <w:tc>
          <w:tcPr>
            <w:tcW w:w="4962" w:type="dxa"/>
          </w:tcPr>
          <w:p w14:paraId="719DA85F" w14:textId="639735A9" w:rsidR="002300DE" w:rsidRPr="00B1459A" w:rsidRDefault="009966C3" w:rsidP="00877A71">
            <w:pPr>
              <w:rPr>
                <w:color w:val="000000" w:themeColor="text1"/>
              </w:rPr>
            </w:pPr>
            <w:r w:rsidRPr="00B1459A">
              <w:rPr>
                <w:color w:val="000000" w:themeColor="text1"/>
              </w:rPr>
              <w:lastRenderedPageBreak/>
              <w:t>Which data usage licenses are you going to provide? If none, please explain why.</w:t>
            </w:r>
          </w:p>
          <w:p w14:paraId="485130C8" w14:textId="77777777" w:rsidR="00CF07B7" w:rsidRPr="00B1459A" w:rsidRDefault="00CF07B7" w:rsidP="00877A71">
            <w:pPr>
              <w:rPr>
                <w:color w:val="000000" w:themeColor="text1"/>
              </w:rPr>
            </w:pPr>
          </w:p>
          <w:p w14:paraId="6DC954A0" w14:textId="77777777" w:rsidR="00CF07B7" w:rsidRPr="00B1459A" w:rsidRDefault="00CF07B7" w:rsidP="00CF07B7">
            <w:pPr>
              <w:rPr>
                <w:rStyle w:val="SubtleReference"/>
                <w:i/>
                <w:color w:val="000000" w:themeColor="text1"/>
                <w:sz w:val="20"/>
                <w:szCs w:val="20"/>
              </w:rPr>
            </w:pPr>
            <w:r w:rsidRPr="00B1459A">
              <w:rPr>
                <w:rStyle w:val="SubtleReference"/>
                <w:i/>
                <w:color w:val="000000" w:themeColor="text1"/>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5429F20" w14:textId="021A236C" w:rsidR="009966C3" w:rsidRPr="009D7B03" w:rsidRDefault="00306CBC" w:rsidP="00306CBC">
            <w:pPr>
              <w:rPr>
                <w:rFonts w:cstheme="minorHAnsi"/>
                <w:i/>
                <w:smallCaps/>
                <w:color w:val="000000" w:themeColor="text1"/>
                <w:sz w:val="22"/>
                <w:szCs w:val="22"/>
              </w:rPr>
            </w:pPr>
            <w:r w:rsidRPr="00B1459A">
              <w:rPr>
                <w:rStyle w:val="normaltextrun"/>
                <w:rFonts w:cstheme="minorHAnsi"/>
                <w:i/>
                <w:iCs/>
                <w:color w:val="000000" w:themeColor="text1"/>
                <w:sz w:val="22"/>
                <w:szCs w:val="22"/>
              </w:rPr>
              <w:t>Check the </w:t>
            </w:r>
            <w:hyperlink r:id="rId20" w:tgtFrame="_blank" w:history="1">
              <w:r w:rsidRPr="00B1459A">
                <w:rPr>
                  <w:rStyle w:val="normaltextrun"/>
                  <w:rFonts w:cstheme="minorHAnsi"/>
                  <w:i/>
                  <w:iCs/>
                  <w:color w:val="000000" w:themeColor="text1"/>
                  <w:sz w:val="22"/>
                  <w:szCs w:val="22"/>
                  <w:u w:val="single"/>
                </w:rPr>
                <w:t>RDR guidance on licences</w:t>
              </w:r>
            </w:hyperlink>
            <w:r w:rsidRPr="00B1459A">
              <w:rPr>
                <w:rStyle w:val="normaltextrun"/>
                <w:rFonts w:cstheme="minorHAnsi"/>
                <w:i/>
                <w:iCs/>
                <w:color w:val="000000" w:themeColor="text1"/>
                <w:sz w:val="22"/>
                <w:szCs w:val="22"/>
              </w:rPr>
              <w:t> for data and software sources code or consult the </w:t>
            </w:r>
            <w:hyperlink r:id="rId21" w:tgtFrame="_blank" w:history="1">
              <w:r w:rsidRPr="00B1459A">
                <w:rPr>
                  <w:rStyle w:val="normaltextrun"/>
                  <w:rFonts w:cstheme="minorHAnsi"/>
                  <w:i/>
                  <w:iCs/>
                  <w:color w:val="000000" w:themeColor="text1"/>
                  <w:sz w:val="22"/>
                  <w:szCs w:val="22"/>
                  <w:u w:val="single"/>
                </w:rPr>
                <w:t>License selector tool</w:t>
              </w:r>
            </w:hyperlink>
            <w:r w:rsidRPr="00B1459A">
              <w:rPr>
                <w:rStyle w:val="normaltextrun"/>
                <w:rFonts w:cstheme="minorHAnsi"/>
                <w:i/>
                <w:iCs/>
                <w:color w:val="000000" w:themeColor="text1"/>
                <w:sz w:val="22"/>
                <w:szCs w:val="22"/>
              </w:rPr>
              <w:t> to help you choose.</w:t>
            </w:r>
            <w:r w:rsidRPr="00B1459A">
              <w:rPr>
                <w:rStyle w:val="eop"/>
                <w:rFonts w:cstheme="minorHAnsi"/>
                <w:color w:val="000000" w:themeColor="text1"/>
                <w:sz w:val="22"/>
                <w:szCs w:val="22"/>
              </w:rPr>
              <w:t> </w:t>
            </w:r>
          </w:p>
        </w:tc>
        <w:tc>
          <w:tcPr>
            <w:tcW w:w="10631" w:type="dxa"/>
          </w:tcPr>
          <w:p w14:paraId="17DF9127" w14:textId="770E527E" w:rsidR="00BB45C3" w:rsidRPr="00B1459A" w:rsidRDefault="00000000" w:rsidP="00BB45C3">
            <w:pPr>
              <w:rPr>
                <w:color w:val="000000" w:themeColor="text1"/>
                <w:lang w:val="en-US"/>
              </w:rPr>
            </w:pPr>
            <w:sdt>
              <w:sdtPr>
                <w:rPr>
                  <w:color w:val="000000" w:themeColor="text1"/>
                  <w:lang w:val="en-US"/>
                </w:rPr>
                <w:id w:val="143709739"/>
                <w14:checkbox>
                  <w14:checked w14:val="1"/>
                  <w14:checkedState w14:val="2612" w14:font="MS Gothic"/>
                  <w14:uncheckedState w14:val="2610" w14:font="MS Gothic"/>
                </w14:checkbox>
              </w:sdtPr>
              <w:sdtContent>
                <w:r w:rsidR="001D2626">
                  <w:rPr>
                    <w:rFonts w:ascii="MS Gothic" w:eastAsia="MS Gothic" w:hAnsi="MS Gothic" w:hint="eastAsia"/>
                    <w:color w:val="000000" w:themeColor="text1"/>
                    <w:lang w:val="en-US"/>
                  </w:rPr>
                  <w:t>☒</w:t>
                </w:r>
              </w:sdtContent>
            </w:sdt>
            <w:r w:rsidR="00BB45C3" w:rsidRPr="00B1459A">
              <w:rPr>
                <w:color w:val="000000" w:themeColor="text1"/>
                <w:lang w:val="en-US"/>
              </w:rPr>
              <w:t xml:space="preserve"> CC-BY 4.0 (data)</w:t>
            </w:r>
          </w:p>
          <w:p w14:paraId="76D048D3" w14:textId="5ABF8966" w:rsidR="00BB45C3" w:rsidRPr="00B1459A" w:rsidRDefault="00000000" w:rsidP="00BB45C3">
            <w:pPr>
              <w:rPr>
                <w:color w:val="000000" w:themeColor="text1"/>
                <w:lang w:val="en-US"/>
              </w:rPr>
            </w:pPr>
            <w:sdt>
              <w:sdtPr>
                <w:rPr>
                  <w:color w:val="000000" w:themeColor="text1"/>
                  <w:lang w:val="en-US"/>
                </w:rPr>
                <w:id w:val="-1996090073"/>
                <w14:checkbox>
                  <w14:checked w14:val="0"/>
                  <w14:checkedState w14:val="2612" w14:font="MS Gothic"/>
                  <w14:uncheckedState w14:val="2610" w14:font="MS Gothic"/>
                </w14:checkbox>
              </w:sdtPr>
              <w:sdtContent>
                <w:r w:rsidR="00FC0A96">
                  <w:rPr>
                    <w:rFonts w:ascii="MS Gothic" w:eastAsia="MS Gothic" w:hAnsi="MS Gothic" w:hint="eastAsia"/>
                    <w:color w:val="000000" w:themeColor="text1"/>
                    <w:lang w:val="en-US"/>
                  </w:rPr>
                  <w:t>☐</w:t>
                </w:r>
              </w:sdtContent>
            </w:sdt>
            <w:r w:rsidR="00BB45C3" w:rsidRPr="00B1459A">
              <w:rPr>
                <w:color w:val="000000" w:themeColor="text1"/>
                <w:lang w:val="en-US"/>
              </w:rPr>
              <w:t xml:space="preserve"> Data Transfer Agreement (restricted data)</w:t>
            </w:r>
          </w:p>
          <w:p w14:paraId="2F86C7AE" w14:textId="77777777" w:rsidR="00BB45C3" w:rsidRPr="00B1459A" w:rsidRDefault="00000000" w:rsidP="00BB45C3">
            <w:pPr>
              <w:rPr>
                <w:color w:val="000000" w:themeColor="text1"/>
                <w:lang w:val="fr-BE"/>
              </w:rPr>
            </w:pPr>
            <w:sdt>
              <w:sdtPr>
                <w:rPr>
                  <w:color w:val="000000" w:themeColor="text1"/>
                  <w:lang w:val="fr-BE"/>
                </w:rPr>
                <w:id w:val="-663945426"/>
                <w14:checkbox>
                  <w14:checked w14:val="0"/>
                  <w14:checkedState w14:val="2612" w14:font="MS Gothic"/>
                  <w14:uncheckedState w14:val="2610" w14:font="MS Gothic"/>
                </w14:checkbox>
              </w:sdtPr>
              <w:sdtContent>
                <w:r w:rsidR="00BB45C3" w:rsidRPr="00B1459A">
                  <w:rPr>
                    <w:rFonts w:ascii="MS Gothic" w:eastAsia="MS Gothic" w:hAnsi="MS Gothic" w:hint="eastAsia"/>
                    <w:color w:val="000000" w:themeColor="text1"/>
                    <w:lang w:val="fr-BE"/>
                  </w:rPr>
                  <w:t>☐</w:t>
                </w:r>
              </w:sdtContent>
            </w:sdt>
            <w:r w:rsidR="00BB45C3" w:rsidRPr="00B1459A">
              <w:rPr>
                <w:color w:val="000000" w:themeColor="text1"/>
                <w:lang w:val="fr-BE"/>
              </w:rPr>
              <w:t xml:space="preserve"> MIT licence (code)</w:t>
            </w:r>
          </w:p>
          <w:p w14:paraId="60A72FF5" w14:textId="77777777" w:rsidR="00BB45C3" w:rsidRPr="00B1459A" w:rsidRDefault="00000000" w:rsidP="00BB45C3">
            <w:pPr>
              <w:rPr>
                <w:color w:val="000000" w:themeColor="text1"/>
                <w:lang w:val="fr-BE"/>
              </w:rPr>
            </w:pPr>
            <w:sdt>
              <w:sdtPr>
                <w:rPr>
                  <w:color w:val="000000" w:themeColor="text1"/>
                  <w:lang w:val="fr-BE"/>
                </w:rPr>
                <w:id w:val="-85764209"/>
                <w14:checkbox>
                  <w14:checked w14:val="0"/>
                  <w14:checkedState w14:val="2612" w14:font="MS Gothic"/>
                  <w14:uncheckedState w14:val="2610" w14:font="MS Gothic"/>
                </w14:checkbox>
              </w:sdtPr>
              <w:sdtContent>
                <w:r w:rsidR="00BB45C3" w:rsidRPr="00B1459A">
                  <w:rPr>
                    <w:rFonts w:ascii="MS Gothic" w:eastAsia="MS Gothic" w:hAnsi="MS Gothic" w:hint="eastAsia"/>
                    <w:color w:val="000000" w:themeColor="text1"/>
                    <w:lang w:val="fr-BE"/>
                  </w:rPr>
                  <w:t>☐</w:t>
                </w:r>
              </w:sdtContent>
            </w:sdt>
            <w:r w:rsidR="00BB45C3" w:rsidRPr="00B1459A">
              <w:rPr>
                <w:color w:val="000000" w:themeColor="text1"/>
                <w:lang w:val="fr-BE"/>
              </w:rPr>
              <w:t xml:space="preserve"> GNU GPL-3.0 (code)</w:t>
            </w:r>
          </w:p>
          <w:p w14:paraId="08E7AA5E" w14:textId="77777777" w:rsidR="00BB45C3" w:rsidRPr="00B1459A" w:rsidRDefault="00000000" w:rsidP="00BB45C3">
            <w:pPr>
              <w:rPr>
                <w:color w:val="000000" w:themeColor="text1"/>
                <w:lang w:val="en-US"/>
              </w:rPr>
            </w:pPr>
            <w:sdt>
              <w:sdtPr>
                <w:rPr>
                  <w:color w:val="000000" w:themeColor="text1"/>
                  <w:lang w:val="en-US"/>
                </w:rPr>
                <w:id w:val="1325312470"/>
                <w14:checkbox>
                  <w14:checked w14:val="0"/>
                  <w14:checkedState w14:val="2612" w14:font="MS Gothic"/>
                  <w14:uncheckedState w14:val="2610" w14:font="MS Gothic"/>
                </w14:checkbox>
              </w:sdtPr>
              <w:sdtContent>
                <w:r w:rsidR="00BB45C3" w:rsidRPr="00B1459A">
                  <w:rPr>
                    <w:rFonts w:ascii="MS Gothic" w:eastAsia="MS Gothic" w:hAnsi="MS Gothic" w:hint="eastAsia"/>
                    <w:color w:val="000000" w:themeColor="text1"/>
                    <w:lang w:val="en-US"/>
                  </w:rPr>
                  <w:t>☐</w:t>
                </w:r>
              </w:sdtContent>
            </w:sdt>
            <w:r w:rsidR="00BB45C3" w:rsidRPr="00B1459A">
              <w:rPr>
                <w:color w:val="000000" w:themeColor="text1"/>
                <w:lang w:val="en-US"/>
              </w:rPr>
              <w:t xml:space="preserve"> Other (specify)</w:t>
            </w:r>
          </w:p>
          <w:p w14:paraId="3A7F7BE4" w14:textId="77777777" w:rsidR="002300DE" w:rsidRPr="00B1459A" w:rsidRDefault="002300DE" w:rsidP="00BB4EB5">
            <w:pPr>
              <w:rPr>
                <w:b/>
                <w:bCs/>
                <w:color w:val="000000" w:themeColor="text1"/>
              </w:rPr>
            </w:pPr>
          </w:p>
        </w:tc>
      </w:tr>
      <w:tr w:rsidR="00331EA7" w:rsidRPr="00F42A6F" w14:paraId="233098B5" w14:textId="77777777" w:rsidTr="00436EB9">
        <w:trPr>
          <w:cantSplit/>
          <w:trHeight w:val="269"/>
        </w:trPr>
        <w:tc>
          <w:tcPr>
            <w:tcW w:w="4962" w:type="dxa"/>
          </w:tcPr>
          <w:p w14:paraId="44AB7076" w14:textId="77777777" w:rsidR="00C25D47" w:rsidRPr="001D2626" w:rsidRDefault="00331EA7" w:rsidP="00877A71">
            <w:pPr>
              <w:rPr>
                <w:color w:val="000000" w:themeColor="text1"/>
              </w:rPr>
            </w:pPr>
            <w:r w:rsidRPr="001D2626">
              <w:rPr>
                <w:color w:val="000000" w:themeColor="text1"/>
              </w:rPr>
              <w:t>Do you intend to add a PID/DOI/accession number to your dataset(s)? If already available, please provide it here.</w:t>
            </w:r>
          </w:p>
          <w:p w14:paraId="00062B26" w14:textId="77777777" w:rsidR="00C25D47" w:rsidRPr="001D2626" w:rsidRDefault="00C25D47" w:rsidP="00877A71">
            <w:pPr>
              <w:rPr>
                <w:color w:val="000000" w:themeColor="text1"/>
              </w:rPr>
            </w:pPr>
          </w:p>
          <w:p w14:paraId="07B200D6" w14:textId="77777777" w:rsidR="00C25D47" w:rsidRPr="001D2626" w:rsidRDefault="00C25D47" w:rsidP="00C25D47">
            <w:pPr>
              <w:rPr>
                <w:rStyle w:val="SubtleReference"/>
                <w:i/>
                <w:color w:val="000000" w:themeColor="text1"/>
                <w:sz w:val="20"/>
                <w:szCs w:val="20"/>
              </w:rPr>
            </w:pPr>
            <w:r w:rsidRPr="001D2626">
              <w:rPr>
                <w:rStyle w:val="SubtleReference"/>
                <w:i/>
                <w:color w:val="000000" w:themeColor="text1"/>
                <w:sz w:val="20"/>
                <w:szCs w:val="20"/>
              </w:rPr>
              <w:t>Indicate whether you intend to add a persistent and unique identifier in order to identify and retrieve the data.</w:t>
            </w:r>
          </w:p>
          <w:p w14:paraId="52D6D5C7" w14:textId="77777777" w:rsidR="00331EA7" w:rsidRPr="001D2626" w:rsidRDefault="00331EA7" w:rsidP="00C25D47">
            <w:pPr>
              <w:rPr>
                <w:color w:val="000000" w:themeColor="text1"/>
              </w:rPr>
            </w:pPr>
          </w:p>
        </w:tc>
        <w:tc>
          <w:tcPr>
            <w:tcW w:w="10631" w:type="dxa"/>
          </w:tcPr>
          <w:p w14:paraId="16D41818" w14:textId="666464AF" w:rsidR="00331EA7" w:rsidRPr="001D2626" w:rsidRDefault="00000000" w:rsidP="00331EA7">
            <w:pPr>
              <w:rPr>
                <w:color w:val="000000" w:themeColor="text1"/>
                <w:lang w:val="en-US"/>
              </w:rPr>
            </w:pPr>
            <w:sdt>
              <w:sdtPr>
                <w:rPr>
                  <w:color w:val="000000" w:themeColor="text1"/>
                  <w:lang w:val="en-US"/>
                </w:rPr>
                <w:id w:val="-616136886"/>
                <w14:checkbox>
                  <w14:checked w14:val="0"/>
                  <w14:checkedState w14:val="2612" w14:font="MS Gothic"/>
                  <w14:uncheckedState w14:val="2610" w14:font="MS Gothic"/>
                </w14:checkbox>
              </w:sdtPr>
              <w:sdtContent>
                <w:r w:rsidR="00AE5DEC">
                  <w:rPr>
                    <w:rFonts w:ascii="MS Gothic" w:eastAsia="MS Gothic" w:hAnsi="MS Gothic" w:hint="eastAsia"/>
                    <w:color w:val="000000" w:themeColor="text1"/>
                    <w:lang w:val="en-US"/>
                  </w:rPr>
                  <w:t>☐</w:t>
                </w:r>
              </w:sdtContent>
            </w:sdt>
            <w:r w:rsidR="00331EA7" w:rsidRPr="001D2626">
              <w:rPr>
                <w:color w:val="000000" w:themeColor="text1"/>
                <w:lang w:val="en-US"/>
              </w:rPr>
              <w:t xml:space="preserve"> Yes</w:t>
            </w:r>
            <w:r w:rsidR="00B90014" w:rsidRPr="001D2626">
              <w:rPr>
                <w:color w:val="000000" w:themeColor="text1"/>
                <w:lang w:val="en-US"/>
              </w:rPr>
              <w:t>, a PID will be added upon deposit in a data repository</w:t>
            </w:r>
          </w:p>
          <w:p w14:paraId="61AD0817" w14:textId="77777777" w:rsidR="00331EA7" w:rsidRPr="001D2626" w:rsidRDefault="00000000" w:rsidP="00331EA7">
            <w:pPr>
              <w:rPr>
                <w:color w:val="000000" w:themeColor="text1"/>
                <w:lang w:val="en-US"/>
              </w:rPr>
            </w:pPr>
            <w:sdt>
              <w:sdtPr>
                <w:rPr>
                  <w:color w:val="000000" w:themeColor="text1"/>
                  <w:lang w:val="en-US"/>
                </w:rPr>
                <w:id w:val="-1466434150"/>
                <w14:checkbox>
                  <w14:checked w14:val="0"/>
                  <w14:checkedState w14:val="2612" w14:font="MS Gothic"/>
                  <w14:uncheckedState w14:val="2610" w14:font="MS Gothic"/>
                </w14:checkbox>
              </w:sdtPr>
              <w:sdtContent>
                <w:r w:rsidR="00331EA7" w:rsidRPr="001D2626">
                  <w:rPr>
                    <w:rFonts w:ascii="MS Gothic" w:eastAsia="MS Gothic" w:hAnsi="MS Gothic" w:hint="eastAsia"/>
                    <w:color w:val="000000" w:themeColor="text1"/>
                    <w:lang w:val="en-US"/>
                  </w:rPr>
                  <w:t>☐</w:t>
                </w:r>
              </w:sdtContent>
            </w:sdt>
            <w:r w:rsidR="00B90014" w:rsidRPr="001D2626">
              <w:rPr>
                <w:color w:val="000000" w:themeColor="text1"/>
                <w:lang w:val="en-US"/>
              </w:rPr>
              <w:t xml:space="preserve"> My dataset already has a PID</w:t>
            </w:r>
          </w:p>
          <w:p w14:paraId="461C3D1C" w14:textId="1F135DD5" w:rsidR="00331EA7" w:rsidRPr="001D2626" w:rsidRDefault="00000000" w:rsidP="00331EA7">
            <w:pPr>
              <w:rPr>
                <w:bCs/>
                <w:color w:val="000000" w:themeColor="text1"/>
              </w:rPr>
            </w:pPr>
            <w:sdt>
              <w:sdtPr>
                <w:rPr>
                  <w:color w:val="000000" w:themeColor="text1"/>
                  <w:lang w:val="en-US"/>
                </w:rPr>
                <w:id w:val="-2029402696"/>
                <w14:checkbox>
                  <w14:checked w14:val="1"/>
                  <w14:checkedState w14:val="2612" w14:font="MS Gothic"/>
                  <w14:uncheckedState w14:val="2610" w14:font="MS Gothic"/>
                </w14:checkbox>
              </w:sdtPr>
              <w:sdtContent>
                <w:r w:rsidR="00AE5DEC">
                  <w:rPr>
                    <w:rFonts w:ascii="MS Gothic" w:eastAsia="MS Gothic" w:hAnsi="MS Gothic" w:hint="eastAsia"/>
                    <w:color w:val="000000" w:themeColor="text1"/>
                    <w:lang w:val="en-US"/>
                  </w:rPr>
                  <w:t>☒</w:t>
                </w:r>
              </w:sdtContent>
            </w:sdt>
            <w:r w:rsidR="00B90014" w:rsidRPr="001D2626">
              <w:rPr>
                <w:color w:val="000000" w:themeColor="text1"/>
                <w:lang w:val="en-US"/>
              </w:rPr>
              <w:t xml:space="preserve"> No</w:t>
            </w:r>
          </w:p>
          <w:p w14:paraId="44614472" w14:textId="77777777" w:rsidR="00331EA7" w:rsidRPr="001D2626" w:rsidRDefault="00331EA7" w:rsidP="00331EA7">
            <w:pPr>
              <w:rPr>
                <w:b/>
                <w:bCs/>
                <w:color w:val="000000" w:themeColor="text1"/>
              </w:rPr>
            </w:pPr>
          </w:p>
          <w:p w14:paraId="628BAB1E" w14:textId="77777777" w:rsidR="00331EA7" w:rsidRPr="001D2626" w:rsidRDefault="00331EA7" w:rsidP="00331EA7">
            <w:pPr>
              <w:rPr>
                <w:b/>
                <w:bCs/>
                <w:color w:val="000000" w:themeColor="text1"/>
              </w:rPr>
            </w:pPr>
          </w:p>
        </w:tc>
      </w:tr>
      <w:tr w:rsidR="002300DE" w:rsidRPr="005B780B" w14:paraId="4DA5455B" w14:textId="77777777" w:rsidTr="00436EB9">
        <w:trPr>
          <w:cantSplit/>
          <w:trHeight w:val="269"/>
        </w:trPr>
        <w:tc>
          <w:tcPr>
            <w:tcW w:w="4962" w:type="dxa"/>
          </w:tcPr>
          <w:p w14:paraId="1A5F266E" w14:textId="77777777" w:rsidR="00D712D9" w:rsidRPr="00BD4178" w:rsidRDefault="002300DE" w:rsidP="00877A71">
            <w:r>
              <w:t xml:space="preserve">What are the expected costs for data sharing? How will these costs be covered? </w:t>
            </w:r>
          </w:p>
          <w:p w14:paraId="4F521929" w14:textId="77777777" w:rsidR="00171BDA" w:rsidRPr="00D712D9" w:rsidRDefault="00171BDA" w:rsidP="00877A71">
            <w:pPr>
              <w:rPr>
                <w:i/>
              </w:rPr>
            </w:pPr>
          </w:p>
        </w:tc>
        <w:tc>
          <w:tcPr>
            <w:tcW w:w="10631" w:type="dxa"/>
          </w:tcPr>
          <w:p w14:paraId="1B9C1383" w14:textId="2D8CA7CD" w:rsidR="002300DE" w:rsidRPr="00535995" w:rsidRDefault="00F85D11" w:rsidP="5D59270C">
            <w:r>
              <w:t>There are no costs, as we will use free online depositories.</w:t>
            </w:r>
          </w:p>
        </w:tc>
      </w:tr>
    </w:tbl>
    <w:p w14:paraId="586299CF" w14:textId="58131DC2"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7ED8155" w14:textId="77777777" w:rsidTr="005E32FD">
        <w:trPr>
          <w:cantSplit/>
          <w:trHeight w:val="501"/>
        </w:trPr>
        <w:tc>
          <w:tcPr>
            <w:tcW w:w="15593" w:type="dxa"/>
            <w:gridSpan w:val="2"/>
            <w:shd w:val="clear" w:color="auto" w:fill="5B9BD5" w:themeFill="accent5"/>
          </w:tcPr>
          <w:p w14:paraId="59B38DA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84E8913" w14:textId="77777777" w:rsidR="00877A71" w:rsidRPr="00145CC7" w:rsidRDefault="00877A71" w:rsidP="00EE6614">
            <w:pPr>
              <w:ind w:left="360"/>
              <w:rPr>
                <w:b/>
              </w:rPr>
            </w:pPr>
          </w:p>
        </w:tc>
      </w:tr>
      <w:tr w:rsidR="002300DE" w:rsidRPr="00F42A6F" w14:paraId="531F1C44" w14:textId="77777777" w:rsidTr="00436EB9">
        <w:trPr>
          <w:cantSplit/>
          <w:trHeight w:val="269"/>
        </w:trPr>
        <w:tc>
          <w:tcPr>
            <w:tcW w:w="4962" w:type="dxa"/>
          </w:tcPr>
          <w:p w14:paraId="4D877524" w14:textId="77777777" w:rsidR="002300DE" w:rsidRPr="00CA44D7" w:rsidRDefault="00F621F9" w:rsidP="00877A71">
            <w:r w:rsidRPr="00C40606">
              <w:t>Who will manage data documentation and metadata during the research project?</w:t>
            </w:r>
          </w:p>
        </w:tc>
        <w:tc>
          <w:tcPr>
            <w:tcW w:w="10631" w:type="dxa"/>
          </w:tcPr>
          <w:p w14:paraId="60A5C90F" w14:textId="64B428EC" w:rsidR="002300DE" w:rsidRPr="001D2626" w:rsidRDefault="00AE5DEC" w:rsidP="00586189">
            <w:r>
              <w:t>Mitsugu Shimobayashi (PI)</w:t>
            </w:r>
            <w:r w:rsidR="00F85D11">
              <w:t xml:space="preserve"> is responsible for the lab’s data storage </w:t>
            </w:r>
            <w:r w:rsidR="00891471">
              <w:t>policy</w:t>
            </w:r>
            <w:r w:rsidR="00586189" w:rsidRPr="001D2626">
              <w:t>.</w:t>
            </w:r>
            <w:r w:rsidR="00891471">
              <w:t xml:space="preserve"> He is also in contact with SET-IT to manage and update the storage drives.</w:t>
            </w:r>
          </w:p>
        </w:tc>
      </w:tr>
      <w:tr w:rsidR="002300DE" w:rsidRPr="00F42A6F" w14:paraId="5B642DB8" w14:textId="77777777" w:rsidTr="00436EB9">
        <w:trPr>
          <w:cantSplit/>
          <w:trHeight w:val="269"/>
        </w:trPr>
        <w:tc>
          <w:tcPr>
            <w:tcW w:w="4962" w:type="dxa"/>
          </w:tcPr>
          <w:p w14:paraId="6B8C320B" w14:textId="77777777" w:rsidR="002300DE" w:rsidRDefault="00F621F9" w:rsidP="00877A71">
            <w:r w:rsidRPr="00C40606">
              <w:t>Who will manage data storage and backup during the research project?</w:t>
            </w:r>
          </w:p>
        </w:tc>
        <w:tc>
          <w:tcPr>
            <w:tcW w:w="10631" w:type="dxa"/>
          </w:tcPr>
          <w:p w14:paraId="7C68CBED" w14:textId="1574E7D1" w:rsidR="002300DE" w:rsidRPr="001D2626" w:rsidRDefault="00614F89" w:rsidP="00614F89">
            <w:r w:rsidRPr="001D2626">
              <w:t>The ICTS service of KU Leuven is</w:t>
            </w:r>
            <w:r w:rsidR="00CB3153" w:rsidRPr="001D2626">
              <w:t xml:space="preserve"> </w:t>
            </w:r>
            <w:r w:rsidRPr="001D2626">
              <w:t>responsible for the back-up of the network drives at KU Leuven.</w:t>
            </w:r>
          </w:p>
        </w:tc>
      </w:tr>
      <w:tr w:rsidR="00B464E7" w:rsidRPr="00F42A6F" w14:paraId="4099E399" w14:textId="77777777" w:rsidTr="00436EB9">
        <w:trPr>
          <w:cantSplit/>
          <w:trHeight w:val="269"/>
        </w:trPr>
        <w:tc>
          <w:tcPr>
            <w:tcW w:w="4962" w:type="dxa"/>
          </w:tcPr>
          <w:p w14:paraId="2D3AD7F7" w14:textId="77777777" w:rsidR="00B464E7" w:rsidRDefault="00B464E7" w:rsidP="00B464E7">
            <w:r w:rsidRPr="00C40606">
              <w:t>Who will manage data preservation and sharing?</w:t>
            </w:r>
          </w:p>
        </w:tc>
        <w:tc>
          <w:tcPr>
            <w:tcW w:w="10631" w:type="dxa"/>
          </w:tcPr>
          <w:p w14:paraId="457BFCB1" w14:textId="6FDD9AF8" w:rsidR="00B464E7" w:rsidRPr="001D2626" w:rsidRDefault="000B5407" w:rsidP="00B464E7">
            <w:r>
              <w:t>Mitsugu Shimobayashi</w:t>
            </w:r>
          </w:p>
        </w:tc>
      </w:tr>
      <w:tr w:rsidR="00B464E7" w:rsidRPr="00F42A6F" w14:paraId="335B4130" w14:textId="77777777" w:rsidTr="00436EB9">
        <w:trPr>
          <w:cantSplit/>
          <w:trHeight w:val="269"/>
        </w:trPr>
        <w:tc>
          <w:tcPr>
            <w:tcW w:w="4962" w:type="dxa"/>
          </w:tcPr>
          <w:p w14:paraId="6ABD417E" w14:textId="77777777" w:rsidR="00B464E7" w:rsidRPr="00D712D9" w:rsidRDefault="00B464E7" w:rsidP="00B464E7">
            <w:pPr>
              <w:rPr>
                <w:i/>
              </w:rPr>
            </w:pPr>
            <w:r w:rsidRPr="00C40606">
              <w:t>Who will update and implement this DMP?</w:t>
            </w:r>
          </w:p>
        </w:tc>
        <w:tc>
          <w:tcPr>
            <w:tcW w:w="10631" w:type="dxa"/>
          </w:tcPr>
          <w:p w14:paraId="7986619A" w14:textId="0DDAF77B" w:rsidR="00B464E7" w:rsidRPr="001D2626" w:rsidRDefault="000B5407" w:rsidP="00B464E7">
            <w:r>
              <w:t>Mitsugu</w:t>
            </w:r>
            <w:r w:rsidR="00FE494B">
              <w:t xml:space="preserve"> Shimobayashi</w:t>
            </w:r>
          </w:p>
        </w:tc>
      </w:tr>
    </w:tbl>
    <w:p w14:paraId="67FB044E" w14:textId="77777777" w:rsidR="00FB3BB1" w:rsidRDefault="00FB3BB1" w:rsidP="009D7B03"/>
    <w:sectPr w:rsidR="00FB3BB1" w:rsidSect="00B61993">
      <w:footerReference w:type="default" r:id="rId22"/>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E615" w14:textId="77777777" w:rsidR="002349BD" w:rsidRDefault="002349BD" w:rsidP="00CE49D2">
      <w:r>
        <w:separator/>
      </w:r>
    </w:p>
  </w:endnote>
  <w:endnote w:type="continuationSeparator" w:id="0">
    <w:p w14:paraId="595B16C3" w14:textId="77777777" w:rsidR="002349BD" w:rsidRDefault="002349B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56EB4A0" w14:textId="77777777" w:rsidR="00D11EAA" w:rsidRDefault="00D11EAA" w:rsidP="00321EE3">
        <w:pPr>
          <w:pStyle w:val="Footer"/>
          <w:jc w:val="center"/>
        </w:pPr>
      </w:p>
      <w:p w14:paraId="331444B4" w14:textId="021B1352"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B9C7A7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AC0A1" w14:textId="77777777" w:rsidR="002349BD" w:rsidRDefault="002349BD" w:rsidP="00CE49D2">
      <w:r>
        <w:separator/>
      </w:r>
    </w:p>
  </w:footnote>
  <w:footnote w:type="continuationSeparator" w:id="0">
    <w:p w14:paraId="4A6D7471" w14:textId="77777777" w:rsidR="002349BD" w:rsidRDefault="002349BD" w:rsidP="00CE49D2">
      <w:r>
        <w:continuationSeparator/>
      </w:r>
    </w:p>
  </w:footnote>
  <w:footnote w:id="1">
    <w:p w14:paraId="02D5B5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B986E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1CBCC47"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2687D8A"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63473989">
    <w:abstractNumId w:val="15"/>
  </w:num>
  <w:num w:numId="2" w16cid:durableId="1335111301">
    <w:abstractNumId w:val="31"/>
  </w:num>
  <w:num w:numId="3" w16cid:durableId="726564299">
    <w:abstractNumId w:val="11"/>
  </w:num>
  <w:num w:numId="4" w16cid:durableId="320431627">
    <w:abstractNumId w:val="8"/>
  </w:num>
  <w:num w:numId="5" w16cid:durableId="1890846499">
    <w:abstractNumId w:val="27"/>
  </w:num>
  <w:num w:numId="6" w16cid:durableId="243229457">
    <w:abstractNumId w:val="24"/>
  </w:num>
  <w:num w:numId="7" w16cid:durableId="1864590925">
    <w:abstractNumId w:val="32"/>
  </w:num>
  <w:num w:numId="8" w16cid:durableId="1336566260">
    <w:abstractNumId w:val="7"/>
  </w:num>
  <w:num w:numId="9" w16cid:durableId="1518885265">
    <w:abstractNumId w:val="5"/>
  </w:num>
  <w:num w:numId="10" w16cid:durableId="143594171">
    <w:abstractNumId w:val="18"/>
  </w:num>
  <w:num w:numId="11" w16cid:durableId="1010180768">
    <w:abstractNumId w:val="16"/>
  </w:num>
  <w:num w:numId="12" w16cid:durableId="617373097">
    <w:abstractNumId w:val="2"/>
  </w:num>
  <w:num w:numId="13" w16cid:durableId="1540774035">
    <w:abstractNumId w:val="33"/>
  </w:num>
  <w:num w:numId="14" w16cid:durableId="2000037155">
    <w:abstractNumId w:val="3"/>
  </w:num>
  <w:num w:numId="15" w16cid:durableId="497581608">
    <w:abstractNumId w:val="34"/>
  </w:num>
  <w:num w:numId="16" w16cid:durableId="1341002853">
    <w:abstractNumId w:val="4"/>
  </w:num>
  <w:num w:numId="17" w16cid:durableId="1767384024">
    <w:abstractNumId w:val="26"/>
  </w:num>
  <w:num w:numId="18" w16cid:durableId="1284112813">
    <w:abstractNumId w:val="29"/>
  </w:num>
  <w:num w:numId="19" w16cid:durableId="742070241">
    <w:abstractNumId w:val="25"/>
  </w:num>
  <w:num w:numId="20" w16cid:durableId="1973318478">
    <w:abstractNumId w:val="28"/>
  </w:num>
  <w:num w:numId="21" w16cid:durableId="1160388893">
    <w:abstractNumId w:val="12"/>
  </w:num>
  <w:num w:numId="22" w16cid:durableId="682050218">
    <w:abstractNumId w:val="30"/>
  </w:num>
  <w:num w:numId="23" w16cid:durableId="1238173854">
    <w:abstractNumId w:val="14"/>
  </w:num>
  <w:num w:numId="24" w16cid:durableId="1819423294">
    <w:abstractNumId w:val="17"/>
  </w:num>
  <w:num w:numId="25" w16cid:durableId="1302343555">
    <w:abstractNumId w:val="22"/>
  </w:num>
  <w:num w:numId="26" w16cid:durableId="713893971">
    <w:abstractNumId w:val="20"/>
  </w:num>
  <w:num w:numId="27" w16cid:durableId="1712223040">
    <w:abstractNumId w:val="21"/>
  </w:num>
  <w:num w:numId="28" w16cid:durableId="1420638473">
    <w:abstractNumId w:val="6"/>
  </w:num>
  <w:num w:numId="29" w16cid:durableId="43138225">
    <w:abstractNumId w:val="13"/>
  </w:num>
  <w:num w:numId="30" w16cid:durableId="268389725">
    <w:abstractNumId w:val="19"/>
  </w:num>
  <w:num w:numId="31" w16cid:durableId="834564669">
    <w:abstractNumId w:val="0"/>
  </w:num>
  <w:num w:numId="32" w16cid:durableId="1470585943">
    <w:abstractNumId w:val="9"/>
  </w:num>
  <w:num w:numId="33" w16cid:durableId="73211126">
    <w:abstractNumId w:val="23"/>
  </w:num>
  <w:num w:numId="34" w16cid:durableId="353727312">
    <w:abstractNumId w:val="35"/>
  </w:num>
  <w:num w:numId="35" w16cid:durableId="1966424748">
    <w:abstractNumId w:val="10"/>
  </w:num>
  <w:num w:numId="36" w16cid:durableId="2125685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xNjK3MDY3NrUwMLdQ0lEKTi0uzszPAykwrAUAJyt7viwAAAA="/>
  </w:docVars>
  <w:rsids>
    <w:rsidRoot w:val="0095381F"/>
    <w:rsid w:val="00001FD2"/>
    <w:rsid w:val="000046F7"/>
    <w:rsid w:val="000058FD"/>
    <w:rsid w:val="00007531"/>
    <w:rsid w:val="00007854"/>
    <w:rsid w:val="000108DF"/>
    <w:rsid w:val="00011086"/>
    <w:rsid w:val="0001291E"/>
    <w:rsid w:val="000137A6"/>
    <w:rsid w:val="00015C96"/>
    <w:rsid w:val="000174A8"/>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66DC4"/>
    <w:rsid w:val="00070249"/>
    <w:rsid w:val="000716DB"/>
    <w:rsid w:val="00072018"/>
    <w:rsid w:val="000743EB"/>
    <w:rsid w:val="0008393F"/>
    <w:rsid w:val="00083FD0"/>
    <w:rsid w:val="000906CC"/>
    <w:rsid w:val="000920C4"/>
    <w:rsid w:val="00094570"/>
    <w:rsid w:val="00097E2A"/>
    <w:rsid w:val="000A1B3B"/>
    <w:rsid w:val="000A2BC9"/>
    <w:rsid w:val="000A46BC"/>
    <w:rsid w:val="000B154E"/>
    <w:rsid w:val="000B2E0A"/>
    <w:rsid w:val="000B2E59"/>
    <w:rsid w:val="000B379A"/>
    <w:rsid w:val="000B414C"/>
    <w:rsid w:val="000B465A"/>
    <w:rsid w:val="000B5407"/>
    <w:rsid w:val="000B6BB4"/>
    <w:rsid w:val="000B7A5C"/>
    <w:rsid w:val="000C023E"/>
    <w:rsid w:val="000C3CB5"/>
    <w:rsid w:val="000C4BF5"/>
    <w:rsid w:val="000C4E15"/>
    <w:rsid w:val="000D154F"/>
    <w:rsid w:val="000D58CF"/>
    <w:rsid w:val="000D6B43"/>
    <w:rsid w:val="000E002C"/>
    <w:rsid w:val="000E1E84"/>
    <w:rsid w:val="000E5EEF"/>
    <w:rsid w:val="000E6129"/>
    <w:rsid w:val="000E6D2E"/>
    <w:rsid w:val="000E71B4"/>
    <w:rsid w:val="000E7787"/>
    <w:rsid w:val="000F0D57"/>
    <w:rsid w:val="000F13FA"/>
    <w:rsid w:val="000F269E"/>
    <w:rsid w:val="00100DBE"/>
    <w:rsid w:val="00102451"/>
    <w:rsid w:val="00110756"/>
    <w:rsid w:val="00114359"/>
    <w:rsid w:val="00114BDA"/>
    <w:rsid w:val="0011665F"/>
    <w:rsid w:val="00117455"/>
    <w:rsid w:val="00120BCC"/>
    <w:rsid w:val="00121E34"/>
    <w:rsid w:val="00123984"/>
    <w:rsid w:val="00124813"/>
    <w:rsid w:val="0012483E"/>
    <w:rsid w:val="00126152"/>
    <w:rsid w:val="00134F62"/>
    <w:rsid w:val="0013523C"/>
    <w:rsid w:val="0013590B"/>
    <w:rsid w:val="00135919"/>
    <w:rsid w:val="00144014"/>
    <w:rsid w:val="00145CC7"/>
    <w:rsid w:val="001468CB"/>
    <w:rsid w:val="00150B06"/>
    <w:rsid w:val="0015218E"/>
    <w:rsid w:val="00155351"/>
    <w:rsid w:val="001569A1"/>
    <w:rsid w:val="00162E1F"/>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A6FEB"/>
    <w:rsid w:val="001A74A3"/>
    <w:rsid w:val="001B2621"/>
    <w:rsid w:val="001B2BD8"/>
    <w:rsid w:val="001B4227"/>
    <w:rsid w:val="001B4C60"/>
    <w:rsid w:val="001B5551"/>
    <w:rsid w:val="001C3D28"/>
    <w:rsid w:val="001D2626"/>
    <w:rsid w:val="001E3AE2"/>
    <w:rsid w:val="001E68F5"/>
    <w:rsid w:val="001F6067"/>
    <w:rsid w:val="001F67C8"/>
    <w:rsid w:val="00202C9D"/>
    <w:rsid w:val="00203D87"/>
    <w:rsid w:val="00207D68"/>
    <w:rsid w:val="0021015A"/>
    <w:rsid w:val="002127EE"/>
    <w:rsid w:val="00223EB2"/>
    <w:rsid w:val="00226EDB"/>
    <w:rsid w:val="002300DE"/>
    <w:rsid w:val="002330AD"/>
    <w:rsid w:val="0023486E"/>
    <w:rsid w:val="002349BD"/>
    <w:rsid w:val="00240CBB"/>
    <w:rsid w:val="00243B39"/>
    <w:rsid w:val="00244A11"/>
    <w:rsid w:val="002466F2"/>
    <w:rsid w:val="0024685C"/>
    <w:rsid w:val="00247520"/>
    <w:rsid w:val="00250516"/>
    <w:rsid w:val="00250D8D"/>
    <w:rsid w:val="00251FCB"/>
    <w:rsid w:val="0025638E"/>
    <w:rsid w:val="00260372"/>
    <w:rsid w:val="002651EF"/>
    <w:rsid w:val="00265950"/>
    <w:rsid w:val="002725EE"/>
    <w:rsid w:val="00274F0B"/>
    <w:rsid w:val="00276AD1"/>
    <w:rsid w:val="00277747"/>
    <w:rsid w:val="00280566"/>
    <w:rsid w:val="00280887"/>
    <w:rsid w:val="00282F85"/>
    <w:rsid w:val="00282FDF"/>
    <w:rsid w:val="00283137"/>
    <w:rsid w:val="00286AAE"/>
    <w:rsid w:val="0029352E"/>
    <w:rsid w:val="00294D7D"/>
    <w:rsid w:val="00296559"/>
    <w:rsid w:val="00297196"/>
    <w:rsid w:val="002977B7"/>
    <w:rsid w:val="002A056D"/>
    <w:rsid w:val="002A0F9E"/>
    <w:rsid w:val="002A243F"/>
    <w:rsid w:val="002A403F"/>
    <w:rsid w:val="002A56A0"/>
    <w:rsid w:val="002A6152"/>
    <w:rsid w:val="002A7B37"/>
    <w:rsid w:val="002C28CD"/>
    <w:rsid w:val="002C5FEE"/>
    <w:rsid w:val="002D0C7D"/>
    <w:rsid w:val="002D389A"/>
    <w:rsid w:val="002D41D5"/>
    <w:rsid w:val="002E49B6"/>
    <w:rsid w:val="002F28C0"/>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4800"/>
    <w:rsid w:val="00340878"/>
    <w:rsid w:val="00341BE4"/>
    <w:rsid w:val="0034263E"/>
    <w:rsid w:val="003427F6"/>
    <w:rsid w:val="00343B19"/>
    <w:rsid w:val="0034429D"/>
    <w:rsid w:val="00345E00"/>
    <w:rsid w:val="0035345E"/>
    <w:rsid w:val="00355F26"/>
    <w:rsid w:val="003566AC"/>
    <w:rsid w:val="003605DF"/>
    <w:rsid w:val="00361B98"/>
    <w:rsid w:val="003625F8"/>
    <w:rsid w:val="003639ED"/>
    <w:rsid w:val="0036548C"/>
    <w:rsid w:val="00367F6D"/>
    <w:rsid w:val="003716A8"/>
    <w:rsid w:val="003725B0"/>
    <w:rsid w:val="00374B3E"/>
    <w:rsid w:val="00376B1E"/>
    <w:rsid w:val="00382948"/>
    <w:rsid w:val="00384EF4"/>
    <w:rsid w:val="00391536"/>
    <w:rsid w:val="0039254C"/>
    <w:rsid w:val="0039292F"/>
    <w:rsid w:val="00394E22"/>
    <w:rsid w:val="00397CAE"/>
    <w:rsid w:val="003A0344"/>
    <w:rsid w:val="003A18D8"/>
    <w:rsid w:val="003A6916"/>
    <w:rsid w:val="003C0359"/>
    <w:rsid w:val="003C4881"/>
    <w:rsid w:val="003C48A9"/>
    <w:rsid w:val="003C7883"/>
    <w:rsid w:val="003D036F"/>
    <w:rsid w:val="003D128A"/>
    <w:rsid w:val="003D2185"/>
    <w:rsid w:val="003D2DDC"/>
    <w:rsid w:val="003D432E"/>
    <w:rsid w:val="003E12E0"/>
    <w:rsid w:val="003E566A"/>
    <w:rsid w:val="003E7A5B"/>
    <w:rsid w:val="003E7F04"/>
    <w:rsid w:val="003F1579"/>
    <w:rsid w:val="00400D52"/>
    <w:rsid w:val="00401452"/>
    <w:rsid w:val="004014E1"/>
    <w:rsid w:val="00401DCE"/>
    <w:rsid w:val="0040421C"/>
    <w:rsid w:val="00405AAD"/>
    <w:rsid w:val="004060FE"/>
    <w:rsid w:val="004079B4"/>
    <w:rsid w:val="004105C0"/>
    <w:rsid w:val="00412CAA"/>
    <w:rsid w:val="004140F2"/>
    <w:rsid w:val="00415B89"/>
    <w:rsid w:val="004217AE"/>
    <w:rsid w:val="00422BA9"/>
    <w:rsid w:val="004238C6"/>
    <w:rsid w:val="00424DBA"/>
    <w:rsid w:val="00425D61"/>
    <w:rsid w:val="00425E19"/>
    <w:rsid w:val="0043365F"/>
    <w:rsid w:val="00433D04"/>
    <w:rsid w:val="00434B2B"/>
    <w:rsid w:val="00435F54"/>
    <w:rsid w:val="00436EB9"/>
    <w:rsid w:val="0044123C"/>
    <w:rsid w:val="00441D64"/>
    <w:rsid w:val="004420AA"/>
    <w:rsid w:val="00442BCA"/>
    <w:rsid w:val="00445F5F"/>
    <w:rsid w:val="00447077"/>
    <w:rsid w:val="0045224C"/>
    <w:rsid w:val="0046404A"/>
    <w:rsid w:val="0046695E"/>
    <w:rsid w:val="00470052"/>
    <w:rsid w:val="0047216C"/>
    <w:rsid w:val="00472C9D"/>
    <w:rsid w:val="004822B2"/>
    <w:rsid w:val="004830FF"/>
    <w:rsid w:val="00483CF2"/>
    <w:rsid w:val="00484462"/>
    <w:rsid w:val="0048548C"/>
    <w:rsid w:val="00490B09"/>
    <w:rsid w:val="00491041"/>
    <w:rsid w:val="00492E32"/>
    <w:rsid w:val="00494771"/>
    <w:rsid w:val="0049739D"/>
    <w:rsid w:val="004A04ED"/>
    <w:rsid w:val="004A1212"/>
    <w:rsid w:val="004A39C4"/>
    <w:rsid w:val="004A420D"/>
    <w:rsid w:val="004A454D"/>
    <w:rsid w:val="004A6E68"/>
    <w:rsid w:val="004B06C5"/>
    <w:rsid w:val="004B2CCF"/>
    <w:rsid w:val="004B3A11"/>
    <w:rsid w:val="004B414E"/>
    <w:rsid w:val="004B6368"/>
    <w:rsid w:val="004C16AA"/>
    <w:rsid w:val="004C56BC"/>
    <w:rsid w:val="004C570E"/>
    <w:rsid w:val="004C6010"/>
    <w:rsid w:val="004C72B8"/>
    <w:rsid w:val="004D37B4"/>
    <w:rsid w:val="004D3ECB"/>
    <w:rsid w:val="004E5067"/>
    <w:rsid w:val="004E5EC5"/>
    <w:rsid w:val="004E6101"/>
    <w:rsid w:val="004E7651"/>
    <w:rsid w:val="004F1D91"/>
    <w:rsid w:val="004F4F1C"/>
    <w:rsid w:val="004F6D0E"/>
    <w:rsid w:val="004F7863"/>
    <w:rsid w:val="00501AA5"/>
    <w:rsid w:val="00503FA7"/>
    <w:rsid w:val="00507DA6"/>
    <w:rsid w:val="005111C4"/>
    <w:rsid w:val="005122EA"/>
    <w:rsid w:val="0051341A"/>
    <w:rsid w:val="00513A0C"/>
    <w:rsid w:val="00514168"/>
    <w:rsid w:val="0051621F"/>
    <w:rsid w:val="005175DC"/>
    <w:rsid w:val="00517620"/>
    <w:rsid w:val="00522F9B"/>
    <w:rsid w:val="00523A30"/>
    <w:rsid w:val="005252B9"/>
    <w:rsid w:val="00526D79"/>
    <w:rsid w:val="00531564"/>
    <w:rsid w:val="005321D4"/>
    <w:rsid w:val="005322F0"/>
    <w:rsid w:val="00534576"/>
    <w:rsid w:val="00534707"/>
    <w:rsid w:val="00535995"/>
    <w:rsid w:val="0054104A"/>
    <w:rsid w:val="005434A0"/>
    <w:rsid w:val="00552B61"/>
    <w:rsid w:val="00555EA1"/>
    <w:rsid w:val="00561EE6"/>
    <w:rsid w:val="00566351"/>
    <w:rsid w:val="005720EE"/>
    <w:rsid w:val="00572C6D"/>
    <w:rsid w:val="0057545A"/>
    <w:rsid w:val="0057740F"/>
    <w:rsid w:val="00586189"/>
    <w:rsid w:val="0058666D"/>
    <w:rsid w:val="00586889"/>
    <w:rsid w:val="0058700F"/>
    <w:rsid w:val="005904AD"/>
    <w:rsid w:val="005907FA"/>
    <w:rsid w:val="00595441"/>
    <w:rsid w:val="005A5A37"/>
    <w:rsid w:val="005A6591"/>
    <w:rsid w:val="005B5137"/>
    <w:rsid w:val="005B6159"/>
    <w:rsid w:val="005B75F8"/>
    <w:rsid w:val="005B780B"/>
    <w:rsid w:val="005C2579"/>
    <w:rsid w:val="005C2645"/>
    <w:rsid w:val="005C4829"/>
    <w:rsid w:val="005C5F9E"/>
    <w:rsid w:val="005C5FA2"/>
    <w:rsid w:val="005C6847"/>
    <w:rsid w:val="005C6FF1"/>
    <w:rsid w:val="005C71C0"/>
    <w:rsid w:val="005C7C2F"/>
    <w:rsid w:val="005D4D9E"/>
    <w:rsid w:val="005D5814"/>
    <w:rsid w:val="005D70BF"/>
    <w:rsid w:val="005D763F"/>
    <w:rsid w:val="005E32A1"/>
    <w:rsid w:val="005E32FD"/>
    <w:rsid w:val="005E451B"/>
    <w:rsid w:val="005E5386"/>
    <w:rsid w:val="005E7E82"/>
    <w:rsid w:val="005F1A74"/>
    <w:rsid w:val="005F6665"/>
    <w:rsid w:val="00605302"/>
    <w:rsid w:val="00605AAD"/>
    <w:rsid w:val="00610242"/>
    <w:rsid w:val="00614F89"/>
    <w:rsid w:val="006200AD"/>
    <w:rsid w:val="00620BB0"/>
    <w:rsid w:val="00620EDF"/>
    <w:rsid w:val="006211B3"/>
    <w:rsid w:val="006218C5"/>
    <w:rsid w:val="00622873"/>
    <w:rsid w:val="006247A4"/>
    <w:rsid w:val="00626238"/>
    <w:rsid w:val="0062643D"/>
    <w:rsid w:val="00632536"/>
    <w:rsid w:val="006325FC"/>
    <w:rsid w:val="006362D7"/>
    <w:rsid w:val="00641D7D"/>
    <w:rsid w:val="00642BC5"/>
    <w:rsid w:val="00646E0C"/>
    <w:rsid w:val="00650192"/>
    <w:rsid w:val="00650708"/>
    <w:rsid w:val="0065186D"/>
    <w:rsid w:val="00653953"/>
    <w:rsid w:val="006553BC"/>
    <w:rsid w:val="00662A5F"/>
    <w:rsid w:val="006673DA"/>
    <w:rsid w:val="00671B90"/>
    <w:rsid w:val="00674155"/>
    <w:rsid w:val="00682AAC"/>
    <w:rsid w:val="00687A26"/>
    <w:rsid w:val="00691D07"/>
    <w:rsid w:val="00693CE5"/>
    <w:rsid w:val="00694E66"/>
    <w:rsid w:val="006A4F30"/>
    <w:rsid w:val="006A5D4A"/>
    <w:rsid w:val="006A6191"/>
    <w:rsid w:val="006A79E5"/>
    <w:rsid w:val="006B279A"/>
    <w:rsid w:val="006C0CA3"/>
    <w:rsid w:val="006C1970"/>
    <w:rsid w:val="006C3324"/>
    <w:rsid w:val="006C344D"/>
    <w:rsid w:val="006C680B"/>
    <w:rsid w:val="006D08F2"/>
    <w:rsid w:val="006D1D70"/>
    <w:rsid w:val="006D2E56"/>
    <w:rsid w:val="006D31DB"/>
    <w:rsid w:val="006D642B"/>
    <w:rsid w:val="006E04E8"/>
    <w:rsid w:val="006E47C1"/>
    <w:rsid w:val="006F5F48"/>
    <w:rsid w:val="00712AC0"/>
    <w:rsid w:val="00716FA0"/>
    <w:rsid w:val="00721DBF"/>
    <w:rsid w:val="00721DD9"/>
    <w:rsid w:val="007270FB"/>
    <w:rsid w:val="00735DBA"/>
    <w:rsid w:val="007362F5"/>
    <w:rsid w:val="00736EF6"/>
    <w:rsid w:val="007405A6"/>
    <w:rsid w:val="0075016A"/>
    <w:rsid w:val="00751BD4"/>
    <w:rsid w:val="00752E4A"/>
    <w:rsid w:val="007533BA"/>
    <w:rsid w:val="007546D8"/>
    <w:rsid w:val="007553AA"/>
    <w:rsid w:val="00760B65"/>
    <w:rsid w:val="00761583"/>
    <w:rsid w:val="00762983"/>
    <w:rsid w:val="00763556"/>
    <w:rsid w:val="00765983"/>
    <w:rsid w:val="00770EC7"/>
    <w:rsid w:val="00771609"/>
    <w:rsid w:val="00771CF4"/>
    <w:rsid w:val="007721CD"/>
    <w:rsid w:val="00772473"/>
    <w:rsid w:val="0077269A"/>
    <w:rsid w:val="00773AF9"/>
    <w:rsid w:val="00776FEF"/>
    <w:rsid w:val="0078107F"/>
    <w:rsid w:val="0078188B"/>
    <w:rsid w:val="0078430C"/>
    <w:rsid w:val="00784847"/>
    <w:rsid w:val="00793121"/>
    <w:rsid w:val="00793732"/>
    <w:rsid w:val="00794DEC"/>
    <w:rsid w:val="00797E32"/>
    <w:rsid w:val="007A26E0"/>
    <w:rsid w:val="007A56FE"/>
    <w:rsid w:val="007A5CC7"/>
    <w:rsid w:val="007A6DDB"/>
    <w:rsid w:val="007B1F0D"/>
    <w:rsid w:val="007B6E98"/>
    <w:rsid w:val="007B6EED"/>
    <w:rsid w:val="007C0C85"/>
    <w:rsid w:val="007C3FA4"/>
    <w:rsid w:val="007D35DB"/>
    <w:rsid w:val="007D6EBF"/>
    <w:rsid w:val="007E35BB"/>
    <w:rsid w:val="007F11F0"/>
    <w:rsid w:val="007F13A5"/>
    <w:rsid w:val="007F2F46"/>
    <w:rsid w:val="007F3B26"/>
    <w:rsid w:val="007F3E3D"/>
    <w:rsid w:val="007F4754"/>
    <w:rsid w:val="007F5AC1"/>
    <w:rsid w:val="007F5EB0"/>
    <w:rsid w:val="008007AB"/>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3D8"/>
    <w:rsid w:val="00854DD7"/>
    <w:rsid w:val="00855608"/>
    <w:rsid w:val="00860E3C"/>
    <w:rsid w:val="00861A4A"/>
    <w:rsid w:val="008621C9"/>
    <w:rsid w:val="00862410"/>
    <w:rsid w:val="008626AA"/>
    <w:rsid w:val="0086362F"/>
    <w:rsid w:val="00863A20"/>
    <w:rsid w:val="00864E53"/>
    <w:rsid w:val="008650E4"/>
    <w:rsid w:val="00865B3F"/>
    <w:rsid w:val="00866424"/>
    <w:rsid w:val="00870313"/>
    <w:rsid w:val="00870E5A"/>
    <w:rsid w:val="00870FB5"/>
    <w:rsid w:val="00872F86"/>
    <w:rsid w:val="0087485C"/>
    <w:rsid w:val="00877514"/>
    <w:rsid w:val="00877A71"/>
    <w:rsid w:val="00880395"/>
    <w:rsid w:val="00880752"/>
    <w:rsid w:val="008852B8"/>
    <w:rsid w:val="00891471"/>
    <w:rsid w:val="00891674"/>
    <w:rsid w:val="00895A49"/>
    <w:rsid w:val="00897E82"/>
    <w:rsid w:val="008A28C6"/>
    <w:rsid w:val="008A4580"/>
    <w:rsid w:val="008A7DC0"/>
    <w:rsid w:val="008B5D86"/>
    <w:rsid w:val="008C202C"/>
    <w:rsid w:val="008C4396"/>
    <w:rsid w:val="008C57A1"/>
    <w:rsid w:val="008D3E1D"/>
    <w:rsid w:val="008F133A"/>
    <w:rsid w:val="008F15D8"/>
    <w:rsid w:val="008F2823"/>
    <w:rsid w:val="008F2D7E"/>
    <w:rsid w:val="008F2E0D"/>
    <w:rsid w:val="008F41F6"/>
    <w:rsid w:val="008F6455"/>
    <w:rsid w:val="008F6A70"/>
    <w:rsid w:val="008F6DC0"/>
    <w:rsid w:val="008F73BC"/>
    <w:rsid w:val="00900116"/>
    <w:rsid w:val="00900D74"/>
    <w:rsid w:val="00901351"/>
    <w:rsid w:val="0090152E"/>
    <w:rsid w:val="00902638"/>
    <w:rsid w:val="00905D63"/>
    <w:rsid w:val="00906114"/>
    <w:rsid w:val="00906DA8"/>
    <w:rsid w:val="0091060F"/>
    <w:rsid w:val="009142A7"/>
    <w:rsid w:val="00916AB5"/>
    <w:rsid w:val="00920315"/>
    <w:rsid w:val="0092127A"/>
    <w:rsid w:val="00923488"/>
    <w:rsid w:val="00925163"/>
    <w:rsid w:val="009252F3"/>
    <w:rsid w:val="009340EF"/>
    <w:rsid w:val="0093526F"/>
    <w:rsid w:val="00935EFB"/>
    <w:rsid w:val="00937E61"/>
    <w:rsid w:val="009413CA"/>
    <w:rsid w:val="0094370D"/>
    <w:rsid w:val="00950DB8"/>
    <w:rsid w:val="00951016"/>
    <w:rsid w:val="00952A05"/>
    <w:rsid w:val="0095316C"/>
    <w:rsid w:val="0095381F"/>
    <w:rsid w:val="009554FC"/>
    <w:rsid w:val="00960037"/>
    <w:rsid w:val="0096485F"/>
    <w:rsid w:val="00964E11"/>
    <w:rsid w:val="0097375E"/>
    <w:rsid w:val="00973E14"/>
    <w:rsid w:val="00975C08"/>
    <w:rsid w:val="00977750"/>
    <w:rsid w:val="00980823"/>
    <w:rsid w:val="00984679"/>
    <w:rsid w:val="00991501"/>
    <w:rsid w:val="009940AD"/>
    <w:rsid w:val="009966C3"/>
    <w:rsid w:val="009A45CB"/>
    <w:rsid w:val="009A60A5"/>
    <w:rsid w:val="009A6EC2"/>
    <w:rsid w:val="009B33FA"/>
    <w:rsid w:val="009B7BF9"/>
    <w:rsid w:val="009C0EAA"/>
    <w:rsid w:val="009C32D2"/>
    <w:rsid w:val="009C532A"/>
    <w:rsid w:val="009C54E5"/>
    <w:rsid w:val="009C66B2"/>
    <w:rsid w:val="009D0792"/>
    <w:rsid w:val="009D090C"/>
    <w:rsid w:val="009D32FB"/>
    <w:rsid w:val="009D7B03"/>
    <w:rsid w:val="009E1DAC"/>
    <w:rsid w:val="009E2081"/>
    <w:rsid w:val="009F0CD6"/>
    <w:rsid w:val="009F3B66"/>
    <w:rsid w:val="009F54D4"/>
    <w:rsid w:val="009F5507"/>
    <w:rsid w:val="009F5B28"/>
    <w:rsid w:val="009F7382"/>
    <w:rsid w:val="00A06ADF"/>
    <w:rsid w:val="00A107B3"/>
    <w:rsid w:val="00A11B82"/>
    <w:rsid w:val="00A12425"/>
    <w:rsid w:val="00A12E0C"/>
    <w:rsid w:val="00A133D9"/>
    <w:rsid w:val="00A140D2"/>
    <w:rsid w:val="00A14579"/>
    <w:rsid w:val="00A14918"/>
    <w:rsid w:val="00A17C76"/>
    <w:rsid w:val="00A23DCD"/>
    <w:rsid w:val="00A3290C"/>
    <w:rsid w:val="00A348E7"/>
    <w:rsid w:val="00A35F39"/>
    <w:rsid w:val="00A37797"/>
    <w:rsid w:val="00A447AF"/>
    <w:rsid w:val="00A46496"/>
    <w:rsid w:val="00A517CF"/>
    <w:rsid w:val="00A555D2"/>
    <w:rsid w:val="00A564D2"/>
    <w:rsid w:val="00A616E0"/>
    <w:rsid w:val="00A64CBA"/>
    <w:rsid w:val="00A65FEF"/>
    <w:rsid w:val="00A668A3"/>
    <w:rsid w:val="00A729DC"/>
    <w:rsid w:val="00A72AA6"/>
    <w:rsid w:val="00A73E90"/>
    <w:rsid w:val="00A76FD5"/>
    <w:rsid w:val="00A77C6A"/>
    <w:rsid w:val="00A82458"/>
    <w:rsid w:val="00A826A5"/>
    <w:rsid w:val="00A82CF3"/>
    <w:rsid w:val="00A83C02"/>
    <w:rsid w:val="00A87F42"/>
    <w:rsid w:val="00A9457D"/>
    <w:rsid w:val="00A97EA4"/>
    <w:rsid w:val="00AA7C92"/>
    <w:rsid w:val="00AB0E32"/>
    <w:rsid w:val="00AB1B9A"/>
    <w:rsid w:val="00AB1DED"/>
    <w:rsid w:val="00AB3302"/>
    <w:rsid w:val="00AB4374"/>
    <w:rsid w:val="00AB4AFB"/>
    <w:rsid w:val="00AB632D"/>
    <w:rsid w:val="00AB6A1F"/>
    <w:rsid w:val="00AB6C8B"/>
    <w:rsid w:val="00AB71F6"/>
    <w:rsid w:val="00AD0C72"/>
    <w:rsid w:val="00AD5ABD"/>
    <w:rsid w:val="00AD6E62"/>
    <w:rsid w:val="00AE0468"/>
    <w:rsid w:val="00AE05FD"/>
    <w:rsid w:val="00AE0878"/>
    <w:rsid w:val="00AE0BF5"/>
    <w:rsid w:val="00AE13F1"/>
    <w:rsid w:val="00AE1C23"/>
    <w:rsid w:val="00AE2062"/>
    <w:rsid w:val="00AE4A22"/>
    <w:rsid w:val="00AE5AA3"/>
    <w:rsid w:val="00AE5DEC"/>
    <w:rsid w:val="00AE65E6"/>
    <w:rsid w:val="00B0310E"/>
    <w:rsid w:val="00B06724"/>
    <w:rsid w:val="00B06F2D"/>
    <w:rsid w:val="00B06F87"/>
    <w:rsid w:val="00B1021F"/>
    <w:rsid w:val="00B10E44"/>
    <w:rsid w:val="00B11EAD"/>
    <w:rsid w:val="00B13D0A"/>
    <w:rsid w:val="00B1459A"/>
    <w:rsid w:val="00B2081D"/>
    <w:rsid w:val="00B20831"/>
    <w:rsid w:val="00B3218B"/>
    <w:rsid w:val="00B3336D"/>
    <w:rsid w:val="00B348BA"/>
    <w:rsid w:val="00B37650"/>
    <w:rsid w:val="00B40546"/>
    <w:rsid w:val="00B43371"/>
    <w:rsid w:val="00B44061"/>
    <w:rsid w:val="00B45C14"/>
    <w:rsid w:val="00B45D33"/>
    <w:rsid w:val="00B464E7"/>
    <w:rsid w:val="00B519BA"/>
    <w:rsid w:val="00B55935"/>
    <w:rsid w:val="00B57285"/>
    <w:rsid w:val="00B57CF4"/>
    <w:rsid w:val="00B6004B"/>
    <w:rsid w:val="00B6037F"/>
    <w:rsid w:val="00B61993"/>
    <w:rsid w:val="00B638D0"/>
    <w:rsid w:val="00B66107"/>
    <w:rsid w:val="00B66C62"/>
    <w:rsid w:val="00B67344"/>
    <w:rsid w:val="00B71484"/>
    <w:rsid w:val="00B71968"/>
    <w:rsid w:val="00B730BD"/>
    <w:rsid w:val="00B735B6"/>
    <w:rsid w:val="00B75D1A"/>
    <w:rsid w:val="00B819E4"/>
    <w:rsid w:val="00B83C35"/>
    <w:rsid w:val="00B85A06"/>
    <w:rsid w:val="00B90014"/>
    <w:rsid w:val="00B9081C"/>
    <w:rsid w:val="00B91795"/>
    <w:rsid w:val="00B92A46"/>
    <w:rsid w:val="00B95D39"/>
    <w:rsid w:val="00BA0C2F"/>
    <w:rsid w:val="00BA1C80"/>
    <w:rsid w:val="00BA1FC0"/>
    <w:rsid w:val="00BA21AB"/>
    <w:rsid w:val="00BA2339"/>
    <w:rsid w:val="00BA4816"/>
    <w:rsid w:val="00BA789F"/>
    <w:rsid w:val="00BB08A9"/>
    <w:rsid w:val="00BB0DEB"/>
    <w:rsid w:val="00BB11D1"/>
    <w:rsid w:val="00BB2951"/>
    <w:rsid w:val="00BB45C3"/>
    <w:rsid w:val="00BB4EB5"/>
    <w:rsid w:val="00BB76F4"/>
    <w:rsid w:val="00BB7DDF"/>
    <w:rsid w:val="00BC076D"/>
    <w:rsid w:val="00BC1A18"/>
    <w:rsid w:val="00BC1E36"/>
    <w:rsid w:val="00BC2885"/>
    <w:rsid w:val="00BD4178"/>
    <w:rsid w:val="00BE0883"/>
    <w:rsid w:val="00BE1EDA"/>
    <w:rsid w:val="00BE259C"/>
    <w:rsid w:val="00BF3E6A"/>
    <w:rsid w:val="00C0755D"/>
    <w:rsid w:val="00C10A94"/>
    <w:rsid w:val="00C1455E"/>
    <w:rsid w:val="00C149C1"/>
    <w:rsid w:val="00C15D94"/>
    <w:rsid w:val="00C161F1"/>
    <w:rsid w:val="00C21924"/>
    <w:rsid w:val="00C24E2F"/>
    <w:rsid w:val="00C25D47"/>
    <w:rsid w:val="00C26A02"/>
    <w:rsid w:val="00C271CA"/>
    <w:rsid w:val="00C30D76"/>
    <w:rsid w:val="00C357E4"/>
    <w:rsid w:val="00C36114"/>
    <w:rsid w:val="00C4422C"/>
    <w:rsid w:val="00C47672"/>
    <w:rsid w:val="00C512C7"/>
    <w:rsid w:val="00C57639"/>
    <w:rsid w:val="00C61245"/>
    <w:rsid w:val="00C64163"/>
    <w:rsid w:val="00C6497B"/>
    <w:rsid w:val="00C652EE"/>
    <w:rsid w:val="00C65D72"/>
    <w:rsid w:val="00C6710E"/>
    <w:rsid w:val="00C67569"/>
    <w:rsid w:val="00C73FEB"/>
    <w:rsid w:val="00C7438E"/>
    <w:rsid w:val="00C74456"/>
    <w:rsid w:val="00C75511"/>
    <w:rsid w:val="00C80545"/>
    <w:rsid w:val="00C84B28"/>
    <w:rsid w:val="00C85C96"/>
    <w:rsid w:val="00C873EB"/>
    <w:rsid w:val="00C87DF9"/>
    <w:rsid w:val="00C90462"/>
    <w:rsid w:val="00C94198"/>
    <w:rsid w:val="00C95055"/>
    <w:rsid w:val="00CA24FE"/>
    <w:rsid w:val="00CA2D12"/>
    <w:rsid w:val="00CA4241"/>
    <w:rsid w:val="00CA4252"/>
    <w:rsid w:val="00CA44D7"/>
    <w:rsid w:val="00CA6EB1"/>
    <w:rsid w:val="00CB01C8"/>
    <w:rsid w:val="00CB0EC8"/>
    <w:rsid w:val="00CB3153"/>
    <w:rsid w:val="00CB3F10"/>
    <w:rsid w:val="00CB4D5A"/>
    <w:rsid w:val="00CC0428"/>
    <w:rsid w:val="00CC7B3F"/>
    <w:rsid w:val="00CD0EA7"/>
    <w:rsid w:val="00CD114B"/>
    <w:rsid w:val="00CD1C5B"/>
    <w:rsid w:val="00CD36C2"/>
    <w:rsid w:val="00CD5EEA"/>
    <w:rsid w:val="00CD74BA"/>
    <w:rsid w:val="00CE49D2"/>
    <w:rsid w:val="00CE6D90"/>
    <w:rsid w:val="00CE7FFC"/>
    <w:rsid w:val="00CF07B7"/>
    <w:rsid w:val="00CF3DAB"/>
    <w:rsid w:val="00CF5E77"/>
    <w:rsid w:val="00D01CA4"/>
    <w:rsid w:val="00D01F5C"/>
    <w:rsid w:val="00D02149"/>
    <w:rsid w:val="00D03316"/>
    <w:rsid w:val="00D04299"/>
    <w:rsid w:val="00D1179C"/>
    <w:rsid w:val="00D11884"/>
    <w:rsid w:val="00D11EAA"/>
    <w:rsid w:val="00D141F3"/>
    <w:rsid w:val="00D158F7"/>
    <w:rsid w:val="00D16B55"/>
    <w:rsid w:val="00D17D55"/>
    <w:rsid w:val="00D2506B"/>
    <w:rsid w:val="00D2614F"/>
    <w:rsid w:val="00D36325"/>
    <w:rsid w:val="00D40912"/>
    <w:rsid w:val="00D40D48"/>
    <w:rsid w:val="00D41136"/>
    <w:rsid w:val="00D41ED1"/>
    <w:rsid w:val="00D4266B"/>
    <w:rsid w:val="00D43C73"/>
    <w:rsid w:val="00D47ACE"/>
    <w:rsid w:val="00D5497C"/>
    <w:rsid w:val="00D623FF"/>
    <w:rsid w:val="00D650F6"/>
    <w:rsid w:val="00D712D9"/>
    <w:rsid w:val="00D72439"/>
    <w:rsid w:val="00D73E62"/>
    <w:rsid w:val="00D7427E"/>
    <w:rsid w:val="00D775D9"/>
    <w:rsid w:val="00D830E9"/>
    <w:rsid w:val="00D83587"/>
    <w:rsid w:val="00D8400D"/>
    <w:rsid w:val="00D84BF4"/>
    <w:rsid w:val="00D90D85"/>
    <w:rsid w:val="00D9350A"/>
    <w:rsid w:val="00D96A4F"/>
    <w:rsid w:val="00DA04F6"/>
    <w:rsid w:val="00DA2BD7"/>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179D"/>
    <w:rsid w:val="00E12740"/>
    <w:rsid w:val="00E14E40"/>
    <w:rsid w:val="00E20180"/>
    <w:rsid w:val="00E25EC7"/>
    <w:rsid w:val="00E30883"/>
    <w:rsid w:val="00E34577"/>
    <w:rsid w:val="00E36981"/>
    <w:rsid w:val="00E40098"/>
    <w:rsid w:val="00E414CA"/>
    <w:rsid w:val="00E427BD"/>
    <w:rsid w:val="00E44ADC"/>
    <w:rsid w:val="00E4728F"/>
    <w:rsid w:val="00E47889"/>
    <w:rsid w:val="00E52B19"/>
    <w:rsid w:val="00E5577F"/>
    <w:rsid w:val="00E57FED"/>
    <w:rsid w:val="00E6127A"/>
    <w:rsid w:val="00E62A40"/>
    <w:rsid w:val="00E65566"/>
    <w:rsid w:val="00E67B8A"/>
    <w:rsid w:val="00E738D2"/>
    <w:rsid w:val="00E77592"/>
    <w:rsid w:val="00E841AA"/>
    <w:rsid w:val="00E8604D"/>
    <w:rsid w:val="00E93C67"/>
    <w:rsid w:val="00EA1B20"/>
    <w:rsid w:val="00EA21F4"/>
    <w:rsid w:val="00EA3D21"/>
    <w:rsid w:val="00EA3EAE"/>
    <w:rsid w:val="00EA6BDF"/>
    <w:rsid w:val="00EA7305"/>
    <w:rsid w:val="00EA77B5"/>
    <w:rsid w:val="00EB125A"/>
    <w:rsid w:val="00EC3A89"/>
    <w:rsid w:val="00EC7281"/>
    <w:rsid w:val="00ED3CF4"/>
    <w:rsid w:val="00ED5CBB"/>
    <w:rsid w:val="00EE114C"/>
    <w:rsid w:val="00EE1CA6"/>
    <w:rsid w:val="00EE33E8"/>
    <w:rsid w:val="00EE6614"/>
    <w:rsid w:val="00EE7239"/>
    <w:rsid w:val="00EF0947"/>
    <w:rsid w:val="00EF170D"/>
    <w:rsid w:val="00EF22EE"/>
    <w:rsid w:val="00EF6E3A"/>
    <w:rsid w:val="00EF7190"/>
    <w:rsid w:val="00F002B8"/>
    <w:rsid w:val="00F036DD"/>
    <w:rsid w:val="00F04613"/>
    <w:rsid w:val="00F04C6A"/>
    <w:rsid w:val="00F11BF8"/>
    <w:rsid w:val="00F12E7F"/>
    <w:rsid w:val="00F175CA"/>
    <w:rsid w:val="00F17D69"/>
    <w:rsid w:val="00F24DB4"/>
    <w:rsid w:val="00F2558D"/>
    <w:rsid w:val="00F2717A"/>
    <w:rsid w:val="00F33180"/>
    <w:rsid w:val="00F34590"/>
    <w:rsid w:val="00F41026"/>
    <w:rsid w:val="00F41148"/>
    <w:rsid w:val="00F41A4D"/>
    <w:rsid w:val="00F41FFA"/>
    <w:rsid w:val="00F42A6F"/>
    <w:rsid w:val="00F4339D"/>
    <w:rsid w:val="00F43BB8"/>
    <w:rsid w:val="00F479A3"/>
    <w:rsid w:val="00F5427E"/>
    <w:rsid w:val="00F5432F"/>
    <w:rsid w:val="00F600F1"/>
    <w:rsid w:val="00F621F9"/>
    <w:rsid w:val="00F70FE3"/>
    <w:rsid w:val="00F73076"/>
    <w:rsid w:val="00F81457"/>
    <w:rsid w:val="00F81AE8"/>
    <w:rsid w:val="00F85D11"/>
    <w:rsid w:val="00F91192"/>
    <w:rsid w:val="00F943F8"/>
    <w:rsid w:val="00F96350"/>
    <w:rsid w:val="00FA03EC"/>
    <w:rsid w:val="00FA1621"/>
    <w:rsid w:val="00FA2444"/>
    <w:rsid w:val="00FA78D3"/>
    <w:rsid w:val="00FB1A92"/>
    <w:rsid w:val="00FB3BB1"/>
    <w:rsid w:val="00FB55E4"/>
    <w:rsid w:val="00FB5895"/>
    <w:rsid w:val="00FB642F"/>
    <w:rsid w:val="00FB786F"/>
    <w:rsid w:val="00FC0475"/>
    <w:rsid w:val="00FC0A96"/>
    <w:rsid w:val="00FC11F3"/>
    <w:rsid w:val="00FD65B1"/>
    <w:rsid w:val="00FD681E"/>
    <w:rsid w:val="00FD75F2"/>
    <w:rsid w:val="00FE4199"/>
    <w:rsid w:val="00FE494B"/>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D9A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F0D"/>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0B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150B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12833232">
      <w:bodyDiv w:val="1"/>
      <w:marLeft w:val="0"/>
      <w:marRight w:val="0"/>
      <w:marTop w:val="0"/>
      <w:marBottom w:val="0"/>
      <w:divBdr>
        <w:top w:val="none" w:sz="0" w:space="0" w:color="auto"/>
        <w:left w:val="none" w:sz="0" w:space="0" w:color="auto"/>
        <w:bottom w:val="none" w:sz="0" w:space="0" w:color="auto"/>
        <w:right w:val="none" w:sz="0" w:space="0" w:color="auto"/>
      </w:divBdr>
      <w:divsChild>
        <w:div w:id="326978706">
          <w:marLeft w:val="0"/>
          <w:marRight w:val="0"/>
          <w:marTop w:val="0"/>
          <w:marBottom w:val="0"/>
          <w:divBdr>
            <w:top w:val="none" w:sz="0" w:space="0" w:color="auto"/>
            <w:left w:val="none" w:sz="0" w:space="0" w:color="auto"/>
            <w:bottom w:val="none" w:sz="0" w:space="0" w:color="auto"/>
            <w:right w:val="none" w:sz="0" w:space="0" w:color="auto"/>
          </w:divBdr>
        </w:div>
        <w:div w:id="795291303">
          <w:marLeft w:val="0"/>
          <w:marRight w:val="0"/>
          <w:marTop w:val="0"/>
          <w:marBottom w:val="0"/>
          <w:divBdr>
            <w:top w:val="none" w:sz="0" w:space="0" w:color="auto"/>
            <w:left w:val="none" w:sz="0" w:space="0" w:color="auto"/>
            <w:bottom w:val="none" w:sz="0" w:space="0" w:color="auto"/>
            <w:right w:val="none" w:sz="0" w:space="0" w:color="auto"/>
          </w:divBdr>
          <w:divsChild>
            <w:div w:id="6839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38460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3" Type="http://schemas.openxmlformats.org/officeDocument/2006/relationships/customXml" Target="../customXml/item3.xml"/><Relationship Id="rId21" Type="http://schemas.openxmlformats.org/officeDocument/2006/relationships/hyperlink" Target="https://ufal.github.io/public-license-selector/" TargetMode="External"/><Relationship Id="rId7" Type="http://schemas.openxmlformats.org/officeDocument/2006/relationships/styles" Target="style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iki.surfnet.nl/display/standards/info-eu-rep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cts.kuleuven.be/storagewijzer/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P4FNSWA4HVKW-73199252-19135</_dlc_DocId>
    <_dlc_DocIdUrl xmlns="d2b4f59a-05ce-4744-9d1c-9dd30147ee09">
      <Url>https://www.groupware.kuleuven.be/sites/dmpmt/_layouts/15/DocIdRedir.aspx?ID=P4FNSWA4HVKW-73199252-19135</Url>
      <Description>P4FNSWA4HVKW-73199252-19135</Description>
    </_dlc_DocIdUrl>
    <Code xmlns="d2b4f59a-05ce-4744-9d1c-9dd30147ee09">3M240032</Code>
    <FormID xmlns="d2b4f59a-05ce-4744-9d1c-9dd30147ee09">3540</FormID>
    <Project_x0020_Ref. xmlns="d2b4f59a-05ce-4744-9d1c-9dd30147ee09">G023824N</Project_x0020_Ref.>
    <FundingCallID xmlns="d2b4f59a-05ce-4744-9d1c-9dd30147ee09">40427</FundingCallID>
    <TypeDoc xmlns="de64d03d-2dbc-4782-9fbf-1d8df1c50cf7">Initial</TypeDoc>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F933EF-0E22-4458-8427-6942B5580297}">
  <ds:schemaRefs>
    <ds:schemaRef ds:uri="http://schemas.microsoft.com/sharepoint/events"/>
  </ds:schemaRefs>
</ds:datastoreItem>
</file>

<file path=customXml/itemProps2.xml><?xml version="1.0" encoding="utf-8"?>
<ds:datastoreItem xmlns:ds="http://schemas.openxmlformats.org/officeDocument/2006/customXml" ds:itemID="{254BD3F2-FF15-41F9-89BE-94313249E78F}">
  <ds:schemaRefs>
    <ds:schemaRef ds:uri="http://schemas.microsoft.com/sharepoint/v3/contenttype/forms"/>
  </ds:schemaRefs>
</ds:datastoreItem>
</file>

<file path=customXml/itemProps3.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4.xml><?xml version="1.0" encoding="utf-8"?>
<ds:datastoreItem xmlns:ds="http://schemas.openxmlformats.org/officeDocument/2006/customXml" ds:itemID="{125FF305-D985-4145-9EDA-968A85373F97}">
  <ds:schemaRefs>
    <ds:schemaRef ds:uri="http://schemas.microsoft.com/office/2006/metadata/properties"/>
    <ds:schemaRef ds:uri="http://schemas.microsoft.com/office/infopath/2007/PartnerControls"/>
    <ds:schemaRef ds:uri="d2b4f59a-05ce-4744-9d1c-9dd30147ee09"/>
    <ds:schemaRef ds:uri="de64d03d-2dbc-4782-9fbf-1d8df1c50cf7"/>
  </ds:schemaRefs>
</ds:datastoreItem>
</file>

<file path=customXml/itemProps5.xml><?xml version="1.0" encoding="utf-8"?>
<ds:datastoreItem xmlns:ds="http://schemas.openxmlformats.org/officeDocument/2006/customXml" ds:itemID="{84753CC7-D51B-4415-828D-63DE32860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4d03d-2dbc-4782-9fbf-1d8df1c50cf7"/>
    <ds:schemaRef ds:uri="d2b4f59a-05ce-4744-9d1c-9dd30147e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9</Pages>
  <Words>2474</Words>
  <Characters>14107</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2024-06-25T15:15:00Z</dcterms:created>
  <dcterms:modified xsi:type="dcterms:W3CDTF">2024-06-25T15:33:00Z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ff3d5759-8f2f-471f-9a2d-61806d03f1a5</vt:lpwstr>
  </property>
  <property fmtid="{D5CDD505-2E9C-101B-9397-08002B2CF9AE}" pid="4" name="TypeDoc">
    <vt:lpwstr>Initial</vt:lpwstr>
  </property>
  <property fmtid="{D5CDD505-2E9C-101B-9397-08002B2CF9AE}" pid="5" name="Project Ref.">
    <vt:lpwstr>1291224N</vt:lpwstr>
  </property>
  <property fmtid="{D5CDD505-2E9C-101B-9397-08002B2CF9AE}" pid="6" name="FundingCallID">
    <vt:lpwstr>40273</vt:lpwstr>
  </property>
</Properties>
</file>